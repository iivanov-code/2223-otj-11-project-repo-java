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A1F" w:rsidRDefault="00FF13C7" w:rsidP="00C07A1F">
      <w:pPr>
        <w:jc w:val="center"/>
        <w:rPr>
          <w:rFonts w:cs="Arial"/>
          <w:b/>
          <w:sz w:val="32"/>
          <w:szCs w:val="20"/>
        </w:rPr>
      </w:pPr>
      <w:r w:rsidRPr="00053DAD">
        <w:rPr>
          <w:rFonts w:cs="Arial"/>
          <w:b/>
          <w:sz w:val="32"/>
          <w:szCs w:val="20"/>
        </w:rPr>
        <w:t>ПРЕДМЕТ: РАЗРАБОТКА НА СОФТУЕР</w:t>
      </w:r>
    </w:p>
    <w:p w:rsidR="001B1AA8" w:rsidRPr="00053DAD" w:rsidRDefault="001B1AA8" w:rsidP="00C07A1F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ДЕЙНОСТ: УЧЕНИЧЕСКИ ПРАКТИКИ 2</w:t>
      </w:r>
    </w:p>
    <w:p w:rsidR="00C07A1F" w:rsidRPr="00AC6696" w:rsidRDefault="00FF13C7" w:rsidP="00C07A1F">
      <w:pPr>
        <w:jc w:val="center"/>
        <w:rPr>
          <w:rFonts w:cs="Arial"/>
          <w:b/>
          <w:i/>
          <w:sz w:val="28"/>
          <w:szCs w:val="20"/>
          <w:lang w:val="en-US"/>
        </w:rPr>
      </w:pPr>
      <w:r w:rsidRPr="00053DAD">
        <w:rPr>
          <w:rFonts w:cs="Arial"/>
          <w:b/>
          <w:i/>
          <w:sz w:val="28"/>
          <w:szCs w:val="20"/>
        </w:rPr>
        <w:t>202</w:t>
      </w:r>
      <w:r w:rsidR="00AC6696">
        <w:rPr>
          <w:rFonts w:cs="Arial"/>
          <w:b/>
          <w:i/>
          <w:sz w:val="28"/>
          <w:szCs w:val="20"/>
          <w:lang w:val="en-US"/>
        </w:rPr>
        <w:t>2</w:t>
      </w:r>
      <w:r w:rsidRPr="00053DAD">
        <w:rPr>
          <w:rFonts w:cs="Arial"/>
          <w:b/>
          <w:i/>
          <w:sz w:val="28"/>
          <w:szCs w:val="20"/>
        </w:rPr>
        <w:t>-202</w:t>
      </w:r>
      <w:r w:rsidR="00AC6696">
        <w:rPr>
          <w:rFonts w:cs="Arial"/>
          <w:b/>
          <w:i/>
          <w:sz w:val="28"/>
          <w:szCs w:val="20"/>
          <w:lang w:val="en-US"/>
        </w:rPr>
        <w:t>3</w:t>
      </w:r>
    </w:p>
    <w:p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:rsidR="00C7192E" w:rsidRPr="00053DAD" w:rsidRDefault="002A37A5" w:rsidP="00C07A1F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Тема</w:t>
      </w:r>
      <w:r w:rsidR="00C7192E" w:rsidRPr="00053DAD">
        <w:rPr>
          <w:rFonts w:cs="Arial"/>
          <w:b/>
          <w:sz w:val="40"/>
          <w:szCs w:val="20"/>
        </w:rPr>
        <w:t xml:space="preserve">: </w:t>
      </w:r>
      <w:r w:rsidR="00C756E5" w:rsidRPr="00053DAD">
        <w:rPr>
          <w:rFonts w:cs="Arial"/>
          <w:b/>
          <w:sz w:val="40"/>
          <w:szCs w:val="20"/>
        </w:rPr>
        <w:t>„</w:t>
      </w:r>
      <w:r w:rsidR="00D27557" w:rsidRPr="00D27557">
        <w:rPr>
          <w:rFonts w:cs="Arial"/>
          <w:b/>
          <w:sz w:val="40"/>
          <w:szCs w:val="20"/>
        </w:rPr>
        <w:t xml:space="preserve">Virtual </w:t>
      </w:r>
      <w:proofErr w:type="spellStart"/>
      <w:r w:rsidR="00D27557" w:rsidRPr="00D27557">
        <w:rPr>
          <w:rFonts w:cs="Arial"/>
          <w:b/>
          <w:sz w:val="40"/>
          <w:szCs w:val="20"/>
        </w:rPr>
        <w:t>Stock</w:t>
      </w:r>
      <w:proofErr w:type="spellEnd"/>
      <w:r w:rsidR="00D27557" w:rsidRPr="00D27557">
        <w:rPr>
          <w:rFonts w:cs="Arial"/>
          <w:b/>
          <w:sz w:val="40"/>
          <w:szCs w:val="20"/>
        </w:rPr>
        <w:t xml:space="preserve"> Market</w:t>
      </w:r>
      <w:r w:rsidR="00C756E5" w:rsidRPr="00053DAD">
        <w:rPr>
          <w:rFonts w:cs="Arial"/>
          <w:b/>
          <w:sz w:val="40"/>
          <w:szCs w:val="20"/>
        </w:rPr>
        <w:t>“</w:t>
      </w:r>
    </w:p>
    <w:p w:rsidR="00C7192E" w:rsidRPr="00D27557" w:rsidRDefault="00D27557" w:rsidP="00C07A1F">
      <w:pPr>
        <w:jc w:val="center"/>
        <w:rPr>
          <w:rFonts w:cs="Arial"/>
          <w:b/>
          <w:sz w:val="52"/>
          <w:szCs w:val="20"/>
        </w:rPr>
      </w:pPr>
      <w:r w:rsidRPr="00D27557">
        <w:rPr>
          <w:rFonts w:cs="Arial"/>
          <w:b/>
          <w:sz w:val="52"/>
          <w:szCs w:val="20"/>
        </w:rPr>
        <w:t>„StockStream“</w:t>
      </w:r>
    </w:p>
    <w:p w:rsidR="00D27557" w:rsidRPr="00053DAD" w:rsidRDefault="00D27557" w:rsidP="00C07A1F">
      <w:pPr>
        <w:jc w:val="center"/>
        <w:rPr>
          <w:rFonts w:cs="Arial"/>
          <w:b/>
          <w:sz w:val="24"/>
          <w:szCs w:val="20"/>
        </w:rPr>
      </w:pPr>
    </w:p>
    <w:p w:rsidR="00CA6B23" w:rsidRPr="00053DAD" w:rsidRDefault="006D546A" w:rsidP="00C07A1F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Курсов проект</w:t>
      </w:r>
    </w:p>
    <w:p w:rsidR="00F778FF" w:rsidRPr="00053DAD" w:rsidRDefault="00F778FF" w:rsidP="00C07A1F">
      <w:pPr>
        <w:jc w:val="center"/>
        <w:rPr>
          <w:rFonts w:cs="Arial"/>
          <w:b/>
          <w:sz w:val="24"/>
          <w:szCs w:val="20"/>
        </w:rPr>
      </w:pPr>
    </w:p>
    <w:p w:rsidR="00C7192E" w:rsidRPr="00053DAD" w:rsidRDefault="000A7BD0" w:rsidP="00C07A1F">
      <w:pPr>
        <w:jc w:val="center"/>
        <w:rPr>
          <w:rFonts w:cs="Arial"/>
          <w:i/>
          <w:sz w:val="28"/>
          <w:szCs w:val="20"/>
        </w:rPr>
      </w:pPr>
      <w:r w:rsidRPr="00053DAD">
        <w:rPr>
          <w:rFonts w:cs="Arial"/>
          <w:i/>
          <w:sz w:val="28"/>
          <w:szCs w:val="20"/>
        </w:rPr>
        <w:t>Автор</w:t>
      </w:r>
      <w:r w:rsidR="00CA6B23" w:rsidRPr="00053DAD">
        <w:rPr>
          <w:rFonts w:cs="Arial"/>
          <w:i/>
          <w:sz w:val="28"/>
          <w:szCs w:val="20"/>
        </w:rPr>
        <w:t>:</w:t>
      </w:r>
    </w:p>
    <w:p w:rsidR="00F778FF" w:rsidRPr="00053DAD" w:rsidRDefault="00D27557" w:rsidP="00D27557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Теодор Тошков Карчев</w:t>
      </w:r>
      <w:r w:rsidR="004E3E29" w:rsidRPr="00053DAD">
        <w:rPr>
          <w:rFonts w:cs="Arial"/>
          <w:i/>
          <w:sz w:val="28"/>
          <w:szCs w:val="20"/>
        </w:rPr>
        <w:t xml:space="preserve">, </w:t>
      </w:r>
      <w:r w:rsidR="008048BF" w:rsidRPr="00053DAD">
        <w:rPr>
          <w:rFonts w:cs="Arial"/>
          <w:i/>
          <w:sz w:val="28"/>
          <w:szCs w:val="20"/>
        </w:rPr>
        <w:t>клас</w:t>
      </w:r>
      <w:r w:rsidR="004E3E29" w:rsidRPr="00053DAD">
        <w:rPr>
          <w:rFonts w:cs="Arial"/>
          <w:i/>
          <w:sz w:val="28"/>
          <w:szCs w:val="20"/>
        </w:rPr>
        <w:t xml:space="preserve"> </w:t>
      </w:r>
      <w:r w:rsidR="008048BF" w:rsidRPr="00053DAD">
        <w:rPr>
          <w:rFonts w:cs="Arial"/>
          <w:i/>
          <w:sz w:val="28"/>
          <w:szCs w:val="20"/>
        </w:rPr>
        <w:t xml:space="preserve">XI </w:t>
      </w:r>
      <w:r>
        <w:rPr>
          <w:rFonts w:cs="Arial"/>
          <w:i/>
          <w:sz w:val="28"/>
          <w:szCs w:val="20"/>
        </w:rPr>
        <w:t>Б</w:t>
      </w:r>
    </w:p>
    <w:p w:rsidR="000A7BD0" w:rsidRPr="00053DAD" w:rsidRDefault="000A7BD0" w:rsidP="00C07A1F">
      <w:pPr>
        <w:jc w:val="center"/>
        <w:rPr>
          <w:rFonts w:cs="Arial"/>
          <w:b/>
          <w:sz w:val="24"/>
          <w:szCs w:val="20"/>
        </w:rPr>
      </w:pPr>
    </w:p>
    <w:p w:rsidR="00A20718" w:rsidRPr="00053DAD" w:rsidRDefault="00F778FF" w:rsidP="00D27557">
      <w:pPr>
        <w:rPr>
          <w:sz w:val="32"/>
        </w:rPr>
      </w:pPr>
      <w:r w:rsidRPr="00053DAD">
        <w:rPr>
          <w:rFonts w:cs="Arial"/>
          <w:b/>
          <w:sz w:val="24"/>
          <w:szCs w:val="20"/>
        </w:rPr>
        <w:br w:type="page"/>
      </w:r>
      <w:r w:rsidR="00A20718" w:rsidRPr="00053DAD">
        <w:rPr>
          <w:sz w:val="32"/>
        </w:rPr>
        <w:lastRenderedPageBreak/>
        <w:t>Съдържание</w:t>
      </w:r>
    </w:p>
    <w:p w:rsidR="00872B15" w:rsidRPr="00053DAD" w:rsidRDefault="00872B15" w:rsidP="00872B15"/>
    <w:p w:rsidR="00163860" w:rsidRDefault="005A3115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r>
        <w:fldChar w:fldCharType="begin"/>
      </w:r>
      <w:r w:rsidR="00A20718" w:rsidRPr="00053DAD">
        <w:instrText>TOC \o "1-3" \h \z \u</w:instrText>
      </w:r>
      <w:r>
        <w:fldChar w:fldCharType="separate"/>
      </w:r>
      <w:hyperlink w:anchor="_Toc96509792" w:history="1">
        <w:r w:rsidR="00163860" w:rsidRPr="00834F64">
          <w:rPr>
            <w:rStyle w:val="Hyperlink"/>
            <w:rFonts w:ascii="Calibri" w:hAnsi="Calibri"/>
            <w:noProof/>
          </w:rPr>
          <w:t>1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Въведение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_Toc96509792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D27557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:rsidR="00163860" w:rsidRDefault="0076165B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3" w:history="1">
        <w:r w:rsidR="00163860" w:rsidRPr="00834F64">
          <w:rPr>
            <w:rStyle w:val="Hyperlink"/>
            <w:rFonts w:ascii="Calibri" w:hAnsi="Calibri"/>
            <w:noProof/>
          </w:rPr>
          <w:t>2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Цели и обхват на софтуерното приложение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_Toc96509793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D27557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:rsidR="00163860" w:rsidRDefault="0076165B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4" w:history="1">
        <w:r w:rsidR="00163860" w:rsidRPr="00834F64">
          <w:rPr>
            <w:rStyle w:val="Hyperlink"/>
            <w:rFonts w:ascii="Calibri" w:hAnsi="Calibri"/>
            <w:noProof/>
          </w:rPr>
          <w:t>3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Анализ на решението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_Toc96509794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D27557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:rsidR="00163860" w:rsidRDefault="0076165B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5" w:history="1">
        <w:r w:rsidR="00163860" w:rsidRPr="00834F64">
          <w:rPr>
            <w:rStyle w:val="Hyperlink"/>
            <w:rFonts w:ascii="Calibri" w:hAnsi="Calibri"/>
            <w:noProof/>
          </w:rPr>
          <w:t>3.1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Потребителски изисквания и работен процес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_Toc96509795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D27557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:rsidR="00163860" w:rsidRDefault="0076165B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6" w:history="1">
        <w:r w:rsidR="00163860" w:rsidRPr="00834F64">
          <w:rPr>
            <w:rStyle w:val="Hyperlink"/>
            <w:rFonts w:ascii="Calibri" w:hAnsi="Calibri"/>
            <w:noProof/>
          </w:rPr>
          <w:t>3.2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Примерен потребителски интерфейс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_Toc96509796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D27557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:rsidR="00163860" w:rsidRDefault="0076165B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7" w:history="1">
        <w:r w:rsidR="00163860" w:rsidRPr="00834F64">
          <w:rPr>
            <w:rStyle w:val="Hyperlink"/>
            <w:rFonts w:ascii="Calibri" w:hAnsi="Calibri"/>
            <w:noProof/>
          </w:rPr>
          <w:t>3.3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Диаграми на анализа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_Toc96509797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D27557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:rsidR="00163860" w:rsidRDefault="0076165B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8" w:history="1">
        <w:r w:rsidR="00163860" w:rsidRPr="00834F64">
          <w:rPr>
            <w:rStyle w:val="Hyperlink"/>
            <w:rFonts w:ascii="Calibri" w:hAnsi="Calibri"/>
            <w:noProof/>
          </w:rPr>
          <w:t>3.4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Модел на съдържанието / данните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_Toc96509798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D27557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:rsidR="00163860" w:rsidRDefault="0076165B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9" w:history="1">
        <w:r w:rsidR="00163860" w:rsidRPr="00834F64">
          <w:rPr>
            <w:rStyle w:val="Hyperlink"/>
            <w:rFonts w:ascii="Calibri" w:hAnsi="Calibri"/>
            <w:noProof/>
          </w:rPr>
          <w:t>4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Дизайн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_Toc96509799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D27557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:rsidR="00163860" w:rsidRDefault="0076165B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0" w:history="1">
        <w:r w:rsidR="00163860" w:rsidRPr="00834F64">
          <w:rPr>
            <w:rStyle w:val="Hyperlink"/>
            <w:rFonts w:ascii="Calibri" w:hAnsi="Calibri"/>
            <w:noProof/>
          </w:rPr>
          <w:t>4.1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Реализация на структура на приложението (3-layer), Разделение на кода според предназначението му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_Toc96509800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D27557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:rsidR="00163860" w:rsidRDefault="0076165B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1" w:history="1">
        <w:r w:rsidR="00163860" w:rsidRPr="00834F64">
          <w:rPr>
            <w:rStyle w:val="Hyperlink"/>
            <w:rFonts w:ascii="Calibri" w:hAnsi="Calibri"/>
            <w:noProof/>
          </w:rPr>
          <w:t>4.2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Организация и код на заявките към база от данни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_Toc96509801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D27557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:rsidR="00163860" w:rsidRDefault="0076165B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2" w:history="1">
        <w:r w:rsidR="00163860" w:rsidRPr="00834F64">
          <w:rPr>
            <w:rStyle w:val="Hyperlink"/>
            <w:rFonts w:ascii="Calibri" w:hAnsi="Calibri"/>
            <w:noProof/>
          </w:rPr>
          <w:t>4.3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Наличие и интуитивност на потребителски интерфейс (конзолен, графичен, уеб)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_Toc96509802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D27557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:rsidR="00163860" w:rsidRDefault="0076165B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3" w:history="1">
        <w:r w:rsidR="00163860" w:rsidRPr="00834F64">
          <w:rPr>
            <w:rStyle w:val="Hyperlink"/>
            <w:rFonts w:ascii="Calibri" w:hAnsi="Calibri"/>
            <w:noProof/>
          </w:rPr>
          <w:t>5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Тестване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_Toc96509803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D27557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:rsidR="00163860" w:rsidRDefault="0076165B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4" w:history="1">
        <w:r w:rsidR="00163860" w:rsidRPr="00834F64">
          <w:rPr>
            <w:rStyle w:val="Hyperlink"/>
            <w:rFonts w:ascii="Calibri" w:hAnsi="Calibri"/>
            <w:noProof/>
          </w:rPr>
          <w:t>6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Заключение и възможно бъдещо развитие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_Toc96509804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D27557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:rsidR="00163860" w:rsidRDefault="0076165B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5" w:history="1">
        <w:r w:rsidR="00163860" w:rsidRPr="00834F64">
          <w:rPr>
            <w:rStyle w:val="Hyperlink"/>
            <w:rFonts w:ascii="Calibri" w:hAnsi="Calibri"/>
            <w:noProof/>
          </w:rPr>
          <w:t>7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Използвани литературни източници и Уеб сайтове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_Toc96509805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D27557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:rsidR="00163860" w:rsidRDefault="0076165B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6" w:history="1">
        <w:r w:rsidR="00163860" w:rsidRPr="00834F64">
          <w:rPr>
            <w:rStyle w:val="Hyperlink"/>
            <w:rFonts w:ascii="Calibri" w:hAnsi="Calibri"/>
            <w:noProof/>
          </w:rPr>
          <w:t>8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Приложения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_Toc96509806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D27557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:rsidR="00163860" w:rsidRDefault="0076165B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7" w:history="1">
        <w:r w:rsidR="00163860" w:rsidRPr="00834F64">
          <w:rPr>
            <w:rStyle w:val="Hyperlink"/>
            <w:noProof/>
          </w:rPr>
          <w:t>9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noProof/>
          </w:rPr>
          <w:t>Критерии и показатели за оценяване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_Toc96509807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D27557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:rsidR="005A3115" w:rsidRPr="00053DAD" w:rsidRDefault="005A3115" w:rsidP="14251C2B">
      <w:pPr>
        <w:pStyle w:val="TOC1"/>
        <w:jc w:val="left"/>
        <w:rPr>
          <w:noProof/>
          <w:lang w:eastAsia="en-US"/>
        </w:rPr>
      </w:pPr>
      <w:r>
        <w:fldChar w:fldCharType="end"/>
      </w:r>
    </w:p>
    <w:p w:rsidR="00DF38A5" w:rsidRPr="00053DAD" w:rsidRDefault="00DF38A5" w:rsidP="14251C2B">
      <w:pPr>
        <w:tabs>
          <w:tab w:val="left" w:pos="954"/>
        </w:tabs>
      </w:pPr>
    </w:p>
    <w:p w:rsidR="00A20718" w:rsidRPr="00053DAD" w:rsidRDefault="00A20718" w:rsidP="14251C2B">
      <w:pPr>
        <w:rPr>
          <w:b/>
          <w:bCs/>
          <w:color w:val="5B9BD5"/>
        </w:rPr>
      </w:pPr>
      <w:r>
        <w:br w:type="page"/>
      </w:r>
    </w:p>
    <w:p w:rsidR="00A20718" w:rsidRPr="00053DAD" w:rsidRDefault="00A20718" w:rsidP="00A20718">
      <w:pPr>
        <w:pStyle w:val="Heading1"/>
        <w:rPr>
          <w:rFonts w:ascii="Calibri" w:hAnsi="Calibri"/>
        </w:rPr>
      </w:pPr>
      <w:bookmarkStart w:id="0" w:name="_Toc96509792"/>
      <w:r w:rsidRPr="00053DAD">
        <w:rPr>
          <w:rFonts w:ascii="Calibri" w:hAnsi="Calibri"/>
        </w:rPr>
        <w:lastRenderedPageBreak/>
        <w:t>Въведение</w:t>
      </w:r>
      <w:bookmarkEnd w:id="0"/>
    </w:p>
    <w:p w:rsidR="00737726" w:rsidRPr="00053DAD" w:rsidRDefault="00971CF8" w:rsidP="00971CF8">
      <w:pPr>
        <w:jc w:val="both"/>
      </w:pPr>
      <w:r>
        <w:rPr>
          <w:rStyle w:val="normaltextrun"/>
          <w:color w:val="000000"/>
          <w:shd w:val="clear" w:color="auto" w:fill="FFFFFF"/>
        </w:rPr>
        <w:t xml:space="preserve">Настоящият документ представлява документация на курсов проект за предмета „Разработка на софтуер“ на тема </w:t>
      </w:r>
      <w:r w:rsidRPr="00971CF8">
        <w:rPr>
          <w:color w:val="000000"/>
          <w:shd w:val="clear" w:color="auto" w:fill="FFFFFF"/>
        </w:rPr>
        <w:t>„</w:t>
      </w:r>
      <w:r w:rsidRPr="00971CF8">
        <w:rPr>
          <w:color w:val="000000"/>
          <w:shd w:val="clear" w:color="auto" w:fill="FFFFFF"/>
          <w:lang w:val="en-AU"/>
        </w:rPr>
        <w:t>Virtual</w:t>
      </w:r>
      <w:r w:rsidRPr="00971CF8">
        <w:rPr>
          <w:color w:val="000000"/>
          <w:shd w:val="clear" w:color="auto" w:fill="FFFFFF"/>
        </w:rPr>
        <w:t xml:space="preserve"> </w:t>
      </w:r>
      <w:r w:rsidRPr="00971CF8">
        <w:rPr>
          <w:color w:val="000000"/>
          <w:shd w:val="clear" w:color="auto" w:fill="FFFFFF"/>
          <w:lang w:val="en-AU"/>
        </w:rPr>
        <w:t>Stock</w:t>
      </w:r>
      <w:r w:rsidRPr="00971CF8">
        <w:rPr>
          <w:color w:val="000000"/>
          <w:shd w:val="clear" w:color="auto" w:fill="FFFFFF"/>
        </w:rPr>
        <w:t xml:space="preserve"> </w:t>
      </w:r>
      <w:r w:rsidRPr="00971CF8">
        <w:rPr>
          <w:color w:val="000000"/>
          <w:shd w:val="clear" w:color="auto" w:fill="FFFFFF"/>
          <w:lang w:val="en-AU"/>
        </w:rPr>
        <w:t>Market</w:t>
      </w:r>
      <w:r w:rsidRPr="00971CF8">
        <w:rPr>
          <w:color w:val="000000"/>
          <w:shd w:val="clear" w:color="auto" w:fill="FFFFFF"/>
        </w:rPr>
        <w:t>“</w:t>
      </w:r>
      <w:r>
        <w:rPr>
          <w:color w:val="000000"/>
          <w:shd w:val="clear" w:color="auto" w:fill="FFFFFF"/>
        </w:rPr>
        <w:t>.</w:t>
      </w:r>
      <w:r w:rsidR="00DC69AC">
        <w:rPr>
          <w:color w:val="000000"/>
          <w:shd w:val="clear" w:color="auto" w:fill="FFFFFF"/>
        </w:rPr>
        <w:t xml:space="preserve"> В днешното поколение с всеки изминал ден все повече и повече тийнейджъри започват да се интересуват от </w:t>
      </w:r>
      <w:r w:rsidR="00523631">
        <w:rPr>
          <w:color w:val="000000"/>
          <w:shd w:val="clear" w:color="auto" w:fill="FFFFFF"/>
        </w:rPr>
        <w:t>„</w:t>
      </w:r>
      <w:r w:rsidR="00DC69AC">
        <w:rPr>
          <w:color w:val="000000"/>
          <w:shd w:val="clear" w:color="auto" w:fill="FFFFFF"/>
          <w:lang w:val="en-US"/>
        </w:rPr>
        <w:t>e</w:t>
      </w:r>
      <w:r w:rsidR="00DC69AC" w:rsidRPr="00DC69AC">
        <w:rPr>
          <w:color w:val="000000"/>
          <w:shd w:val="clear" w:color="auto" w:fill="FFFFFF"/>
        </w:rPr>
        <w:t>-</w:t>
      </w:r>
      <w:r w:rsidR="00DC69AC">
        <w:rPr>
          <w:color w:val="000000"/>
          <w:shd w:val="clear" w:color="auto" w:fill="FFFFFF"/>
          <w:lang w:val="en-US"/>
        </w:rPr>
        <w:t>trading</w:t>
      </w:r>
      <w:r w:rsidR="00523631">
        <w:rPr>
          <w:color w:val="000000"/>
          <w:shd w:val="clear" w:color="auto" w:fill="FFFFFF"/>
        </w:rPr>
        <w:t>“</w:t>
      </w:r>
      <w:r w:rsidR="00DC69AC" w:rsidRPr="00DC69AC">
        <w:rPr>
          <w:color w:val="000000"/>
          <w:shd w:val="clear" w:color="auto" w:fill="FFFFFF"/>
        </w:rPr>
        <w:t xml:space="preserve"> </w:t>
      </w:r>
      <w:r w:rsidR="00DC69AC">
        <w:rPr>
          <w:color w:val="000000"/>
          <w:shd w:val="clear" w:color="auto" w:fill="FFFFFF"/>
        </w:rPr>
        <w:t>или така наречена е</w:t>
      </w:r>
      <w:r w:rsidR="00DC69AC" w:rsidRPr="00DC69AC">
        <w:rPr>
          <w:color w:val="000000"/>
          <w:shd w:val="clear" w:color="auto" w:fill="FFFFFF"/>
        </w:rPr>
        <w:t>лектронна търговия</w:t>
      </w:r>
      <w:r w:rsidR="00DC69AC">
        <w:rPr>
          <w:color w:val="000000"/>
          <w:shd w:val="clear" w:color="auto" w:fill="FFFFFF"/>
        </w:rPr>
        <w:t>.</w:t>
      </w:r>
      <w:r w:rsidR="007614BC">
        <w:rPr>
          <w:color w:val="000000"/>
          <w:shd w:val="clear" w:color="auto" w:fill="FFFFFF"/>
        </w:rPr>
        <w:t xml:space="preserve"> В този документ ще се покаже каква е целта, анализ, дизайн, тестване и з</w:t>
      </w:r>
      <w:r w:rsidR="007614BC" w:rsidRPr="007614BC">
        <w:rPr>
          <w:color w:val="000000"/>
          <w:shd w:val="clear" w:color="auto" w:fill="FFFFFF"/>
        </w:rPr>
        <w:t>аключение</w:t>
      </w:r>
      <w:r w:rsidR="007614BC">
        <w:rPr>
          <w:color w:val="000000"/>
          <w:shd w:val="clear" w:color="auto" w:fill="FFFFFF"/>
        </w:rPr>
        <w:t xml:space="preserve"> относно проекта.</w:t>
      </w:r>
    </w:p>
    <w:p w:rsidR="00FF13C7" w:rsidRDefault="00FF13C7" w:rsidP="00FF13C7">
      <w:pPr>
        <w:pStyle w:val="Heading1"/>
        <w:ind w:left="431" w:hanging="431"/>
        <w:rPr>
          <w:rFonts w:ascii="Calibri" w:hAnsi="Calibri"/>
        </w:rPr>
      </w:pPr>
      <w:bookmarkStart w:id="1" w:name="_Цели_и_обхват"/>
      <w:bookmarkStart w:id="2" w:name="_Toc96509793"/>
      <w:bookmarkEnd w:id="1"/>
      <w:r w:rsidRPr="00053DAD">
        <w:rPr>
          <w:rFonts w:ascii="Calibri" w:hAnsi="Calibri"/>
        </w:rPr>
        <w:t>Цели и обхват на софтуерното приложение</w:t>
      </w:r>
      <w:bookmarkEnd w:id="2"/>
    </w:p>
    <w:p w:rsidR="00C94E83" w:rsidRDefault="00971CF8" w:rsidP="00F93AD1">
      <w:pPr>
        <w:rPr>
          <w:rStyle w:val="Hyperlink"/>
          <w:color w:val="000000"/>
          <w:u w:val="none"/>
          <w:bdr w:val="none" w:sz="0" w:space="0" w:color="auto" w:frame="1"/>
        </w:rPr>
      </w:pPr>
      <w:r>
        <w:rPr>
          <w:rStyle w:val="normaltextrun"/>
          <w:color w:val="000000"/>
          <w:bdr w:val="none" w:sz="0" w:space="0" w:color="auto" w:frame="1"/>
        </w:rPr>
        <w:t>Целта на проекта е да с</w:t>
      </w:r>
      <w:r w:rsidR="00F93AD1">
        <w:rPr>
          <w:rStyle w:val="normaltextrun"/>
          <w:color w:val="000000"/>
          <w:bdr w:val="none" w:sz="0" w:space="0" w:color="auto" w:frame="1"/>
        </w:rPr>
        <w:t xml:space="preserve">е симулира </w:t>
      </w:r>
      <w:r w:rsidR="007614BC" w:rsidRPr="00DC69AC">
        <w:rPr>
          <w:color w:val="000000"/>
          <w:shd w:val="clear" w:color="auto" w:fill="FFFFFF"/>
        </w:rPr>
        <w:t>“</w:t>
      </w:r>
      <w:r w:rsidR="007614BC">
        <w:rPr>
          <w:color w:val="000000"/>
          <w:shd w:val="clear" w:color="auto" w:fill="FFFFFF"/>
          <w:lang w:val="en-US"/>
        </w:rPr>
        <w:t>e</w:t>
      </w:r>
      <w:r w:rsidR="007614BC" w:rsidRPr="00DC69AC">
        <w:rPr>
          <w:color w:val="000000"/>
          <w:shd w:val="clear" w:color="auto" w:fill="FFFFFF"/>
        </w:rPr>
        <w:t>-</w:t>
      </w:r>
      <w:r w:rsidR="007614BC">
        <w:rPr>
          <w:color w:val="000000"/>
          <w:shd w:val="clear" w:color="auto" w:fill="FFFFFF"/>
          <w:lang w:val="en-US"/>
        </w:rPr>
        <w:t>trading</w:t>
      </w:r>
      <w:r w:rsidR="007614BC" w:rsidRPr="00DC69AC">
        <w:rPr>
          <w:color w:val="000000"/>
          <w:shd w:val="clear" w:color="auto" w:fill="FFFFFF"/>
        </w:rPr>
        <w:t>”</w:t>
      </w:r>
      <w:r w:rsidR="00F93AD1">
        <w:rPr>
          <w:color w:val="000000"/>
          <w:bdr w:val="none" w:sz="0" w:space="0" w:color="auto" w:frame="1"/>
        </w:rPr>
        <w:t xml:space="preserve"> чрез </w:t>
      </w:r>
      <w:r w:rsidR="005567FF">
        <w:rPr>
          <w:rStyle w:val="normaltextrun"/>
          <w:color w:val="000000"/>
          <w:bdr w:val="none" w:sz="0" w:space="0" w:color="auto" w:frame="1"/>
        </w:rPr>
        <w:t>при</w:t>
      </w:r>
      <w:r w:rsidR="00FF7B8C">
        <w:rPr>
          <w:rStyle w:val="normaltextrun"/>
          <w:color w:val="000000"/>
          <w:bdr w:val="none" w:sz="0" w:space="0" w:color="auto" w:frame="1"/>
        </w:rPr>
        <w:t>ложение</w:t>
      </w:r>
      <w:r w:rsidR="00F93AD1">
        <w:rPr>
          <w:rStyle w:val="normaltextrun"/>
          <w:color w:val="000000"/>
          <w:bdr w:val="none" w:sz="0" w:space="0" w:color="auto" w:frame="1"/>
        </w:rPr>
        <w:t>.</w:t>
      </w:r>
      <w:r w:rsidR="00523631">
        <w:rPr>
          <w:rStyle w:val="normaltextrun"/>
          <w:color w:val="000000"/>
          <w:bdr w:val="none" w:sz="0" w:space="0" w:color="auto" w:frame="1"/>
        </w:rPr>
        <w:t xml:space="preserve"> Проекта е насочен към хора</w:t>
      </w:r>
      <w:r w:rsidR="00FF7B8C">
        <w:rPr>
          <w:rStyle w:val="normaltextrun"/>
          <w:color w:val="000000"/>
          <w:bdr w:val="none" w:sz="0" w:space="0" w:color="auto" w:frame="1"/>
        </w:rPr>
        <w:t xml:space="preserve"> ,</w:t>
      </w:r>
      <w:r w:rsidR="00523631">
        <w:rPr>
          <w:rStyle w:val="normaltextrun"/>
          <w:color w:val="000000"/>
          <w:bdr w:val="none" w:sz="0" w:space="0" w:color="auto" w:frame="1"/>
        </w:rPr>
        <w:t xml:space="preserve"> които са заинтересувани в електронното търгуване.</w:t>
      </w:r>
    </w:p>
    <w:p w:rsidR="00F93AD1" w:rsidRPr="00BD40B8" w:rsidRDefault="00F93AD1" w:rsidP="00F93AD1">
      <w:pPr>
        <w:rPr>
          <w:color w:val="000000"/>
          <w:shd w:val="clear" w:color="auto" w:fill="FFFFFF"/>
        </w:rPr>
      </w:pPr>
      <w:r>
        <w:rPr>
          <w:rStyle w:val="normaltextrun"/>
          <w:color w:val="000000"/>
          <w:bdr w:val="none" w:sz="0" w:space="0" w:color="auto" w:frame="1"/>
        </w:rPr>
        <w:t>Системата ще позволи на потребители да си създадат</w:t>
      </w:r>
      <w:r w:rsidR="00C94E83">
        <w:rPr>
          <w:rStyle w:val="normaltextrun"/>
          <w:color w:val="000000"/>
          <w:bdr w:val="none" w:sz="0" w:space="0" w:color="auto" w:frame="1"/>
        </w:rPr>
        <w:t xml:space="preserve"> нов потребителски профил</w:t>
      </w:r>
      <w:r w:rsidR="00523631">
        <w:rPr>
          <w:rStyle w:val="normaltextrun"/>
          <w:color w:val="000000"/>
          <w:bdr w:val="none" w:sz="0" w:space="0" w:color="auto" w:frame="1"/>
        </w:rPr>
        <w:t>, който няма „</w:t>
      </w:r>
      <w:r w:rsidR="00523631">
        <w:rPr>
          <w:rStyle w:val="normaltextrun"/>
          <w:color w:val="000000"/>
          <w:bdr w:val="none" w:sz="0" w:space="0" w:color="auto" w:frame="1"/>
          <w:lang w:val="en-US"/>
        </w:rPr>
        <w:t>admin</w:t>
      </w:r>
      <w:r w:rsidR="00523631">
        <w:rPr>
          <w:rStyle w:val="normaltextrun"/>
          <w:color w:val="000000"/>
          <w:bdr w:val="none" w:sz="0" w:space="0" w:color="auto" w:frame="1"/>
        </w:rPr>
        <w:t>“ права</w:t>
      </w:r>
      <w:r w:rsidR="00C94E83">
        <w:rPr>
          <w:rStyle w:val="normaltextrun"/>
          <w:color w:val="000000"/>
          <w:bdr w:val="none" w:sz="0" w:space="0" w:color="auto" w:frame="1"/>
        </w:rPr>
        <w:t xml:space="preserve">. </w:t>
      </w:r>
      <w:r w:rsidR="00C94E83">
        <w:rPr>
          <w:rStyle w:val="normaltextrun"/>
          <w:color w:val="000000"/>
          <w:shd w:val="clear" w:color="auto" w:fill="FFFFFF"/>
        </w:rPr>
        <w:t>С</w:t>
      </w:r>
      <w:r w:rsidR="008A276F" w:rsidRPr="008A276F">
        <w:rPr>
          <w:rStyle w:val="normaltextrun"/>
          <w:color w:val="000000"/>
          <w:shd w:val="clear" w:color="auto" w:fill="FFFFFF"/>
        </w:rPr>
        <w:t xml:space="preserve"> </w:t>
      </w:r>
      <w:bookmarkStart w:id="3" w:name="_GoBack"/>
      <w:bookmarkEnd w:id="3"/>
      <w:r w:rsidR="00C94E83">
        <w:rPr>
          <w:rStyle w:val="normaltextrun"/>
          <w:color w:val="000000"/>
          <w:shd w:val="clear" w:color="auto" w:fill="FFFFFF"/>
        </w:rPr>
        <w:t xml:space="preserve"> т</w:t>
      </w:r>
      <w:r w:rsidR="00BD40B8">
        <w:rPr>
          <w:rStyle w:val="normaltextrun"/>
          <w:color w:val="000000"/>
          <w:shd w:val="clear" w:color="auto" w:fill="FFFFFF"/>
        </w:rPr>
        <w:t>о</w:t>
      </w:r>
      <w:r w:rsidR="00C94E83">
        <w:rPr>
          <w:rStyle w:val="normaltextrun"/>
          <w:color w:val="000000"/>
          <w:shd w:val="clear" w:color="auto" w:fill="FFFFFF"/>
        </w:rPr>
        <w:t xml:space="preserve">зи </w:t>
      </w:r>
      <w:r w:rsidR="00BD40B8">
        <w:rPr>
          <w:rStyle w:val="normaltextrun"/>
          <w:color w:val="000000"/>
          <w:shd w:val="clear" w:color="auto" w:fill="FFFFFF"/>
        </w:rPr>
        <w:t>профил</w:t>
      </w:r>
      <w:r w:rsidR="00C94E83">
        <w:rPr>
          <w:rStyle w:val="normaltextrun"/>
          <w:color w:val="000000"/>
          <w:shd w:val="clear" w:color="auto" w:fill="FFFFFF"/>
        </w:rPr>
        <w:t xml:space="preserve">, потребителите ще могат да </w:t>
      </w:r>
      <w:r w:rsidR="00BD40B8">
        <w:rPr>
          <w:rStyle w:val="normaltextrun"/>
          <w:color w:val="000000"/>
          <w:shd w:val="clear" w:color="auto" w:fill="FFFFFF"/>
        </w:rPr>
        <w:t xml:space="preserve">гледат </w:t>
      </w:r>
      <w:r w:rsidR="00BD40B8" w:rsidRPr="00BD40B8">
        <w:rPr>
          <w:color w:val="000000"/>
          <w:shd w:val="clear" w:color="auto" w:fill="FFFFFF"/>
        </w:rPr>
        <w:t>графика</w:t>
      </w:r>
      <w:r w:rsidR="00BD40B8" w:rsidRPr="00DC69AC">
        <w:rPr>
          <w:color w:val="000000"/>
          <w:shd w:val="clear" w:color="auto" w:fill="FFFFFF"/>
        </w:rPr>
        <w:t xml:space="preserve"> </w:t>
      </w:r>
      <w:r w:rsidR="00BD40B8">
        <w:rPr>
          <w:color w:val="000000"/>
          <w:shd w:val="clear" w:color="auto" w:fill="FFFFFF"/>
        </w:rPr>
        <w:t>на избраната криптовалута или акция</w:t>
      </w:r>
      <w:r w:rsidR="00523631">
        <w:rPr>
          <w:color w:val="000000"/>
          <w:shd w:val="clear" w:color="auto" w:fill="FFFFFF"/>
        </w:rPr>
        <w:t>, в която може да се види дали се покачва или намаля цената</w:t>
      </w:r>
      <w:r w:rsidR="00BD40B8">
        <w:rPr>
          <w:color w:val="000000"/>
          <w:shd w:val="clear" w:color="auto" w:fill="FFFFFF"/>
        </w:rPr>
        <w:t>,</w:t>
      </w:r>
      <w:r w:rsidR="00C73ACB">
        <w:rPr>
          <w:color w:val="000000"/>
          <w:shd w:val="clear" w:color="auto" w:fill="FFFFFF"/>
        </w:rPr>
        <w:t xml:space="preserve"> ще могат да отворят меню</w:t>
      </w:r>
      <w:r w:rsidR="00BD40B8">
        <w:rPr>
          <w:color w:val="000000"/>
          <w:shd w:val="clear" w:color="auto" w:fill="FFFFFF"/>
        </w:rPr>
        <w:t xml:space="preserve"> да сменят криптовалутата или акцията</w:t>
      </w:r>
      <w:r w:rsidR="00C73ACB">
        <w:rPr>
          <w:color w:val="000000"/>
          <w:shd w:val="clear" w:color="auto" w:fill="FFFFFF"/>
        </w:rPr>
        <w:t xml:space="preserve"> и </w:t>
      </w:r>
      <w:r w:rsidR="00BD40B8">
        <w:rPr>
          <w:color w:val="000000"/>
          <w:shd w:val="clear" w:color="auto" w:fill="FFFFFF"/>
        </w:rPr>
        <w:t>да продават или купуват нереални криптовалути или акции</w:t>
      </w:r>
      <w:r w:rsidR="00C73ACB">
        <w:rPr>
          <w:color w:val="000000"/>
          <w:shd w:val="clear" w:color="auto" w:fill="FFFFFF"/>
        </w:rPr>
        <w:t xml:space="preserve"> и да отворят менюто „</w:t>
      </w:r>
      <w:r w:rsidR="00C73ACB">
        <w:rPr>
          <w:color w:val="000000"/>
          <w:shd w:val="clear" w:color="auto" w:fill="FFFFFF"/>
          <w:lang w:val="en-US"/>
        </w:rPr>
        <w:t>wallet</w:t>
      </w:r>
      <w:r w:rsidR="00C73ACB">
        <w:rPr>
          <w:color w:val="000000"/>
          <w:shd w:val="clear" w:color="auto" w:fill="FFFFFF"/>
        </w:rPr>
        <w:t>“</w:t>
      </w:r>
      <w:r w:rsidR="00C73ACB" w:rsidRPr="00C73ACB">
        <w:rPr>
          <w:color w:val="000000"/>
          <w:shd w:val="clear" w:color="auto" w:fill="FFFFFF"/>
        </w:rPr>
        <w:t xml:space="preserve"> </w:t>
      </w:r>
      <w:r w:rsidR="00C73ACB">
        <w:rPr>
          <w:color w:val="000000"/>
          <w:shd w:val="clear" w:color="auto" w:fill="FFFFFF"/>
        </w:rPr>
        <w:t>в който може да се видят все общи статистики за профилът</w:t>
      </w:r>
      <w:r w:rsidR="00BD40B8">
        <w:rPr>
          <w:color w:val="000000"/>
          <w:shd w:val="clear" w:color="auto" w:fill="FFFFFF"/>
        </w:rPr>
        <w:t xml:space="preserve">. </w:t>
      </w:r>
    </w:p>
    <w:p w:rsidR="00971CF8" w:rsidRPr="00DC69AC" w:rsidRDefault="00971CF8" w:rsidP="00971CF8"/>
    <w:p w:rsidR="006D546A" w:rsidRPr="00053DAD" w:rsidRDefault="006D546A" w:rsidP="006D546A">
      <w:pPr>
        <w:pStyle w:val="Heading1"/>
        <w:rPr>
          <w:rFonts w:ascii="Calibri" w:hAnsi="Calibri"/>
        </w:rPr>
      </w:pPr>
      <w:bookmarkStart w:id="4" w:name="_Toc96509794"/>
      <w:r w:rsidRPr="00053DAD">
        <w:rPr>
          <w:rFonts w:ascii="Calibri" w:hAnsi="Calibri"/>
        </w:rPr>
        <w:t>Анализ</w:t>
      </w:r>
      <w:r w:rsidR="00FF13C7" w:rsidRPr="00053DAD">
        <w:rPr>
          <w:rFonts w:ascii="Calibri" w:hAnsi="Calibri"/>
        </w:rPr>
        <w:t xml:space="preserve"> </w:t>
      </w:r>
      <w:r w:rsidRPr="00053DAD">
        <w:rPr>
          <w:rFonts w:ascii="Calibri" w:hAnsi="Calibri"/>
        </w:rPr>
        <w:t>на решението</w:t>
      </w:r>
      <w:bookmarkEnd w:id="4"/>
    </w:p>
    <w:p w:rsidR="00C756E5" w:rsidRPr="00053DAD" w:rsidRDefault="00E220D4" w:rsidP="00C756E5">
      <w:pPr>
        <w:pStyle w:val="Heading2"/>
        <w:rPr>
          <w:rFonts w:ascii="Calibri" w:hAnsi="Calibri"/>
        </w:rPr>
      </w:pPr>
      <w:bookmarkStart w:id="5" w:name="_Потребителски_изисквания_и"/>
      <w:bookmarkStart w:id="6" w:name="_Toc96509795"/>
      <w:bookmarkEnd w:id="5"/>
      <w:r w:rsidRPr="00053DAD">
        <w:rPr>
          <w:rFonts w:ascii="Calibri" w:hAnsi="Calibri"/>
        </w:rPr>
        <w:t>Потребителски изисквания и р</w:t>
      </w:r>
      <w:r w:rsidR="00DF38A5" w:rsidRPr="00053DAD">
        <w:rPr>
          <w:rFonts w:ascii="Calibri" w:hAnsi="Calibri"/>
        </w:rPr>
        <w:t>аботен процес</w:t>
      </w:r>
      <w:bookmarkEnd w:id="6"/>
    </w:p>
    <w:p w:rsidR="00DF38A5" w:rsidRPr="00053DAD" w:rsidRDefault="00C756E5" w:rsidP="00C756E5">
      <w:pPr>
        <w:ind w:firstLine="709"/>
        <w:jc w:val="both"/>
      </w:pPr>
      <w:r w:rsidRPr="00053DAD">
        <w:rPr>
          <w:bCs/>
        </w:rPr>
        <w:t xml:space="preserve">Тук опишете най-общо </w:t>
      </w:r>
      <w:r w:rsidR="00DF38A5" w:rsidRPr="00053DAD">
        <w:rPr>
          <w:bCs/>
        </w:rPr>
        <w:t xml:space="preserve">работния процес като </w:t>
      </w:r>
      <w:r w:rsidR="00DF38A5" w:rsidRPr="00053DAD">
        <w:t>вход, обработка и изход, тоест:</w:t>
      </w:r>
    </w:p>
    <w:p w:rsidR="00DF38A5" w:rsidRPr="00053DAD" w:rsidRDefault="00C756E5" w:rsidP="00DF38A5">
      <w:pPr>
        <w:numPr>
          <w:ilvl w:val="0"/>
          <w:numId w:val="10"/>
        </w:numPr>
        <w:jc w:val="both"/>
        <w:rPr>
          <w:bCs/>
        </w:rPr>
      </w:pPr>
      <w:r w:rsidRPr="00053DAD">
        <w:rPr>
          <w:bCs/>
        </w:rPr>
        <w:t>какво представлява входното</w:t>
      </w:r>
      <w:r w:rsidR="00DF38A5" w:rsidRPr="00053DAD">
        <w:rPr>
          <w:bCs/>
        </w:rPr>
        <w:t xml:space="preserve"> съдържание/данни и откъде</w:t>
      </w:r>
      <w:r w:rsidR="00E220D4" w:rsidRPr="00053DAD">
        <w:rPr>
          <w:bCs/>
        </w:rPr>
        <w:t xml:space="preserve"> и как</w:t>
      </w:r>
      <w:r w:rsidR="00DF38A5" w:rsidRPr="00053DAD">
        <w:rPr>
          <w:bCs/>
        </w:rPr>
        <w:t xml:space="preserve"> се получава</w:t>
      </w:r>
    </w:p>
    <w:p w:rsidR="00DF38A5" w:rsidRPr="00053DAD" w:rsidRDefault="006F17CF" w:rsidP="00DF38A5">
      <w:pPr>
        <w:numPr>
          <w:ilvl w:val="0"/>
          <w:numId w:val="10"/>
        </w:numPr>
        <w:jc w:val="both"/>
      </w:pPr>
      <w:r>
        <w:lastRenderedPageBreak/>
        <w:br/>
      </w:r>
      <w:r w:rsidRPr="00053DAD">
        <w:rPr>
          <w:i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745AE6F" wp14:editId="4900FE19">
            <wp:simplePos x="0" y="0"/>
            <wp:positionH relativeFrom="column">
              <wp:posOffset>3878325</wp:posOffset>
            </wp:positionH>
            <wp:positionV relativeFrom="paragraph">
              <wp:posOffset>195278</wp:posOffset>
            </wp:positionV>
            <wp:extent cx="3442334" cy="4143375"/>
            <wp:effectExtent l="0" t="0" r="0" b="0"/>
            <wp:wrapTight wrapText="bothSides">
              <wp:wrapPolygon edited="0">
                <wp:start x="0" y="0"/>
                <wp:lineTo x="0" y="21451"/>
                <wp:lineTo x="21337" y="21451"/>
                <wp:lineTo x="213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4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38A5" w:rsidRPr="14251C2B">
        <w:t>как ще се обработва</w:t>
      </w:r>
      <w:r w:rsidR="00E220D4" w:rsidRPr="14251C2B">
        <w:t xml:space="preserve"> и запазва в системата</w:t>
      </w:r>
    </w:p>
    <w:p w:rsidR="00C756E5" w:rsidRPr="00053DAD" w:rsidRDefault="00DF38A5" w:rsidP="00DF38A5">
      <w:pPr>
        <w:numPr>
          <w:ilvl w:val="0"/>
          <w:numId w:val="10"/>
        </w:numPr>
        <w:jc w:val="both"/>
        <w:rPr>
          <w:bCs/>
        </w:rPr>
      </w:pPr>
      <w:r w:rsidRPr="00053DAD">
        <w:rPr>
          <w:bCs/>
        </w:rPr>
        <w:t>какво трябва да се получи като изход и къде и как ще се използва.</w:t>
      </w:r>
    </w:p>
    <w:p w:rsidR="00DF38A5" w:rsidRPr="00053DAD" w:rsidRDefault="00E220D4" w:rsidP="00C756E5">
      <w:pPr>
        <w:ind w:firstLine="709"/>
        <w:jc w:val="both"/>
        <w:rPr>
          <w:bCs/>
        </w:rPr>
      </w:pPr>
      <w:r w:rsidRPr="00053DAD">
        <w:rPr>
          <w:bCs/>
        </w:rPr>
        <w:t>За целта използвате диаграми на случаи на употреба /с потоци от събития/ и диаграми на дейностите. Структурирайте диаграмите по подходящ начин – напр. по нива на абстракция или като съставни диаграми с връзки към други диаграми.</w:t>
      </w:r>
    </w:p>
    <w:p w:rsidR="00B90CB8" w:rsidRPr="00053DAD" w:rsidRDefault="00B90CB8" w:rsidP="00B90CB8">
      <w:pPr>
        <w:ind w:firstLine="709"/>
        <w:jc w:val="both"/>
        <w:rPr>
          <w:i/>
        </w:rPr>
      </w:pPr>
      <w:r w:rsidRPr="00053DAD">
        <w:rPr>
          <w:i/>
        </w:rPr>
        <w:t xml:space="preserve">Забележки: </w:t>
      </w:r>
    </w:p>
    <w:p w:rsidR="00B90CB8" w:rsidRPr="00053DAD" w:rsidRDefault="00B90CB8" w:rsidP="00B90CB8">
      <w:pPr>
        <w:numPr>
          <w:ilvl w:val="0"/>
          <w:numId w:val="16"/>
        </w:numPr>
        <w:jc w:val="both"/>
        <w:rPr>
          <w:i/>
        </w:rPr>
      </w:pPr>
      <w:r w:rsidRPr="00053DAD">
        <w:rPr>
          <w:i/>
        </w:rPr>
        <w:t xml:space="preserve">Всички диаграми трябва да са създадени в средата dwaw.io, оригиналните файлове трябва да са добавени в </w:t>
      </w:r>
      <w:proofErr w:type="spellStart"/>
      <w:r w:rsidRPr="00053DAD">
        <w:rPr>
          <w:i/>
        </w:rPr>
        <w:t>репозиторито</w:t>
      </w:r>
      <w:proofErr w:type="spellEnd"/>
      <w:r w:rsidRPr="00053DAD">
        <w:rPr>
          <w:i/>
        </w:rPr>
        <w:t xml:space="preserve"> на проекта.</w:t>
      </w:r>
      <w:r w:rsidR="006F17CF" w:rsidRPr="00053DAD">
        <w:rPr>
          <w:i/>
        </w:rPr>
        <w:t xml:space="preserve"> </w:t>
      </w:r>
    </w:p>
    <w:p w:rsidR="0018249E" w:rsidRPr="00053DAD" w:rsidRDefault="00774FA5" w:rsidP="00AB343A">
      <w:pPr>
        <w:numPr>
          <w:ilvl w:val="0"/>
          <w:numId w:val="16"/>
        </w:numPr>
        <w:jc w:val="both"/>
        <w:rPr>
          <w:i/>
        </w:rPr>
      </w:pPr>
      <w:r w:rsidRPr="00053DAD">
        <w:rPr>
          <w:i/>
        </w:rPr>
        <w:t>Диаграмите спазват конвенциите за описание на UML стандарта</w:t>
      </w:r>
      <w:r w:rsidR="006F17CF" w:rsidRPr="00053DAD">
        <w:rPr>
          <w:i/>
        </w:rPr>
        <w:t xml:space="preserve"> и са добавени в документацията към проекта.</w:t>
      </w:r>
    </w:p>
    <w:p w:rsidR="00E4384C" w:rsidRPr="00053DAD" w:rsidRDefault="00E4384C" w:rsidP="00E4384C">
      <w:pPr>
        <w:pStyle w:val="Heading2"/>
        <w:rPr>
          <w:rFonts w:ascii="Calibri" w:hAnsi="Calibri"/>
        </w:rPr>
      </w:pPr>
      <w:bookmarkStart w:id="7" w:name="_Примерен_потребителски_интерфейс"/>
      <w:bookmarkStart w:id="8" w:name="_Toc96509796"/>
      <w:bookmarkEnd w:id="7"/>
      <w:r w:rsidRPr="00053DAD">
        <w:rPr>
          <w:rFonts w:ascii="Calibri" w:hAnsi="Calibri"/>
        </w:rPr>
        <w:lastRenderedPageBreak/>
        <w:t xml:space="preserve">Примерен </w:t>
      </w:r>
      <w:r w:rsidR="00925D50" w:rsidRPr="00053DAD">
        <w:rPr>
          <w:rFonts w:ascii="Calibri" w:hAnsi="Calibri"/>
        </w:rPr>
        <w:t>потребителски</w:t>
      </w:r>
      <w:r w:rsidRPr="00053DAD">
        <w:rPr>
          <w:rFonts w:ascii="Calibri" w:hAnsi="Calibri"/>
        </w:rPr>
        <w:t xml:space="preserve"> интерфейс</w:t>
      </w:r>
      <w:bookmarkEnd w:id="8"/>
    </w:p>
    <w:p w:rsidR="00E4384C" w:rsidRPr="00053DAD" w:rsidRDefault="006F17CF" w:rsidP="00E4384C">
      <w:pPr>
        <w:ind w:firstLine="709"/>
        <w:jc w:val="both"/>
        <w:rPr>
          <w:bCs/>
        </w:rPr>
      </w:pPr>
      <w:r w:rsidRPr="00053DAD">
        <w:rPr>
          <w:bCs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825F672" wp14:editId="2E313D4A">
            <wp:simplePos x="0" y="0"/>
            <wp:positionH relativeFrom="column">
              <wp:posOffset>3521455</wp:posOffset>
            </wp:positionH>
            <wp:positionV relativeFrom="paragraph">
              <wp:posOffset>369783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84C" w:rsidRPr="00053DAD">
        <w:rPr>
          <w:bCs/>
        </w:rPr>
        <w:t xml:space="preserve">Допълнете резултатите от </w:t>
      </w:r>
      <w:r w:rsidR="00CB37B9" w:rsidRPr="00053DAD">
        <w:rPr>
          <w:bCs/>
        </w:rPr>
        <w:t xml:space="preserve">статистически </w:t>
      </w:r>
      <w:r w:rsidR="00E4384C" w:rsidRPr="00053DAD">
        <w:rPr>
          <w:bCs/>
        </w:rPr>
        <w:t xml:space="preserve">анализа на проблема, описани в секция </w:t>
      </w:r>
      <w:r w:rsidR="00FF13C7" w:rsidRPr="00053DAD">
        <w:rPr>
          <w:bCs/>
        </w:rPr>
        <w:t>3</w:t>
      </w:r>
      <w:r w:rsidR="00E4384C" w:rsidRPr="00053DAD">
        <w:rPr>
          <w:bCs/>
        </w:rPr>
        <w:t xml:space="preserve">.1, с фигури на </w:t>
      </w:r>
      <w:r w:rsidR="00E4384C" w:rsidRPr="00053DAD">
        <w:t>примерен графичен интерфейс /създадени или в самата среда заедно с потоците от събития, или извън нея/</w:t>
      </w:r>
      <w:r w:rsidR="00E4384C" w:rsidRPr="00053DAD">
        <w:rPr>
          <w:bCs/>
        </w:rPr>
        <w:t xml:space="preserve">. </w:t>
      </w:r>
    </w:p>
    <w:p w:rsidR="00911681" w:rsidRPr="00053DAD" w:rsidRDefault="00E220D4" w:rsidP="00C756E5">
      <w:pPr>
        <w:pStyle w:val="Heading2"/>
        <w:rPr>
          <w:rFonts w:ascii="Calibri" w:hAnsi="Calibri"/>
        </w:rPr>
      </w:pPr>
      <w:bookmarkStart w:id="9" w:name="_Диаграми_на_анализа"/>
      <w:bookmarkStart w:id="10" w:name="_Toc96509797"/>
      <w:bookmarkEnd w:id="9"/>
      <w:r w:rsidRPr="00053DAD">
        <w:rPr>
          <w:rFonts w:ascii="Calibri" w:hAnsi="Calibri"/>
        </w:rPr>
        <w:t>Диаграми на анализа</w:t>
      </w:r>
      <w:bookmarkEnd w:id="10"/>
    </w:p>
    <w:p w:rsidR="00200F19" w:rsidRPr="00053DAD" w:rsidRDefault="006D546A" w:rsidP="00E4384C">
      <w:pPr>
        <w:ind w:firstLine="709"/>
        <w:jc w:val="both"/>
        <w:rPr>
          <w:bCs/>
        </w:rPr>
      </w:pPr>
      <w:r w:rsidRPr="00053DAD">
        <w:rPr>
          <w:bCs/>
        </w:rPr>
        <w:t xml:space="preserve">Тук опишете </w:t>
      </w:r>
      <w:r w:rsidR="00E220D4" w:rsidRPr="00053DAD">
        <w:rPr>
          <w:bCs/>
        </w:rPr>
        <w:t>резултата от анализа на проблема</w:t>
      </w:r>
      <w:r w:rsidR="00200F19" w:rsidRPr="00053DAD">
        <w:rPr>
          <w:bCs/>
        </w:rPr>
        <w:t xml:space="preserve"> с UML</w:t>
      </w:r>
      <w:r w:rsidR="00CB37B9" w:rsidRPr="00053DAD">
        <w:rPr>
          <w:bCs/>
        </w:rPr>
        <w:t xml:space="preserve"> диаграми</w:t>
      </w:r>
    </w:p>
    <w:p w:rsidR="00200F19" w:rsidRPr="00053DAD" w:rsidRDefault="00200F19" w:rsidP="00200F19">
      <w:pPr>
        <w:numPr>
          <w:ilvl w:val="0"/>
          <w:numId w:val="7"/>
        </w:numPr>
        <w:jc w:val="both"/>
      </w:pPr>
      <w:r w:rsidRPr="00053DAD">
        <w:t>ER диаграма на базата данни</w:t>
      </w:r>
    </w:p>
    <w:p w:rsidR="009500FA" w:rsidRPr="00053DAD" w:rsidRDefault="00E220D4" w:rsidP="00200F19">
      <w:pPr>
        <w:numPr>
          <w:ilvl w:val="0"/>
          <w:numId w:val="7"/>
        </w:numPr>
        <w:jc w:val="both"/>
      </w:pPr>
      <w:r w:rsidRPr="00053DAD">
        <w:t>използване на клас диаграми на анал</w:t>
      </w:r>
      <w:r w:rsidR="00EC1CD4" w:rsidRPr="00053DAD">
        <w:t>иза /с класове със стереотипи/</w:t>
      </w:r>
      <w:r w:rsidRPr="00053DAD">
        <w:t xml:space="preserve"> За по-сложните контролни класове представете диаграми на състоянието /евентуално йерархични/ </w:t>
      </w:r>
    </w:p>
    <w:p w:rsidR="00EC1CD4" w:rsidRPr="00053DAD" w:rsidRDefault="00EC1CD4" w:rsidP="00200F19">
      <w:pPr>
        <w:numPr>
          <w:ilvl w:val="0"/>
          <w:numId w:val="7"/>
        </w:numPr>
        <w:jc w:val="both"/>
      </w:pPr>
      <w:r w:rsidRPr="00053DAD">
        <w:t>диаграми на последователността и на комуникацията</w:t>
      </w:r>
    </w:p>
    <w:p w:rsidR="006F17CF" w:rsidRPr="00053DAD" w:rsidRDefault="006F17CF" w:rsidP="006F17CF">
      <w:pPr>
        <w:ind w:firstLine="709"/>
        <w:jc w:val="both"/>
        <w:rPr>
          <w:i/>
        </w:rPr>
      </w:pPr>
      <w:r w:rsidRPr="00053DAD">
        <w:rPr>
          <w:i/>
        </w:rPr>
        <w:t xml:space="preserve">Забележки: </w:t>
      </w:r>
    </w:p>
    <w:p w:rsidR="006F17CF" w:rsidRPr="00053DAD" w:rsidRDefault="006F17CF" w:rsidP="006F17CF">
      <w:pPr>
        <w:numPr>
          <w:ilvl w:val="0"/>
          <w:numId w:val="17"/>
        </w:numPr>
        <w:jc w:val="both"/>
        <w:rPr>
          <w:i/>
        </w:rPr>
      </w:pPr>
      <w:r w:rsidRPr="00053DAD">
        <w:rPr>
          <w:i/>
        </w:rPr>
        <w:t>В зависимост от спецификата на проекта трябва да бъдат разработени съответно необходимите диаграми.</w:t>
      </w:r>
    </w:p>
    <w:p w:rsidR="00911681" w:rsidRPr="00053DAD" w:rsidRDefault="00E220D4" w:rsidP="00911681">
      <w:pPr>
        <w:pStyle w:val="Heading2"/>
        <w:rPr>
          <w:rFonts w:ascii="Calibri" w:hAnsi="Calibri"/>
        </w:rPr>
      </w:pPr>
      <w:bookmarkStart w:id="11" w:name="_Модел_на_съдържанието"/>
      <w:bookmarkStart w:id="12" w:name="_Toc96509798"/>
      <w:bookmarkEnd w:id="11"/>
      <w:r w:rsidRPr="00053DAD">
        <w:rPr>
          <w:rFonts w:ascii="Calibri" w:hAnsi="Calibri"/>
        </w:rPr>
        <w:t>Модел</w:t>
      </w:r>
      <w:r w:rsidR="00911681" w:rsidRPr="00053DAD">
        <w:rPr>
          <w:rFonts w:ascii="Calibri" w:hAnsi="Calibri"/>
        </w:rPr>
        <w:t xml:space="preserve"> на съдържанието</w:t>
      </w:r>
      <w:r w:rsidR="008818BA" w:rsidRPr="00053DAD">
        <w:rPr>
          <w:rFonts w:ascii="Calibri" w:hAnsi="Calibri"/>
        </w:rPr>
        <w:t xml:space="preserve"> </w:t>
      </w:r>
      <w:r w:rsidRPr="00053DAD">
        <w:rPr>
          <w:rFonts w:ascii="Calibri" w:hAnsi="Calibri"/>
        </w:rPr>
        <w:t>/</w:t>
      </w:r>
      <w:r w:rsidR="008818BA" w:rsidRPr="00053DAD">
        <w:rPr>
          <w:rFonts w:ascii="Calibri" w:hAnsi="Calibri"/>
        </w:rPr>
        <w:t xml:space="preserve"> </w:t>
      </w:r>
      <w:r w:rsidRPr="00053DAD">
        <w:rPr>
          <w:rFonts w:ascii="Calibri" w:hAnsi="Calibri"/>
        </w:rPr>
        <w:t>данните</w:t>
      </w:r>
      <w:bookmarkEnd w:id="12"/>
    </w:p>
    <w:p w:rsidR="00911681" w:rsidRPr="00053DAD" w:rsidRDefault="00911681" w:rsidP="00872B15">
      <w:pPr>
        <w:ind w:firstLine="709"/>
        <w:jc w:val="both"/>
        <w:rPr>
          <w:bCs/>
        </w:rPr>
      </w:pPr>
      <w:r w:rsidRPr="00053DAD">
        <w:rPr>
          <w:bCs/>
        </w:rPr>
        <w:t xml:space="preserve">Тук опишете </w:t>
      </w:r>
      <w:r w:rsidR="00E220D4" w:rsidRPr="00053DAD">
        <w:rPr>
          <w:bCs/>
        </w:rPr>
        <w:t>модела на данните/</w:t>
      </w:r>
      <w:r w:rsidRPr="00053DAD">
        <w:rPr>
          <w:bCs/>
        </w:rPr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053DAD">
        <w:rPr>
          <w:bCs/>
        </w:rPr>
        <w:t>данните/</w:t>
      </w:r>
      <w:r w:rsidRPr="00053DAD">
        <w:rPr>
          <w:bCs/>
        </w:rPr>
        <w:t>файловете и начина на кодиране за всеки от ресурсите.</w:t>
      </w:r>
    </w:p>
    <w:p w:rsidR="00E4384C" w:rsidRPr="00053DAD" w:rsidRDefault="00E4384C" w:rsidP="00E4384C">
      <w:pPr>
        <w:ind w:firstLine="709"/>
        <w:jc w:val="both"/>
        <w:rPr>
          <w:bCs/>
        </w:rPr>
      </w:pPr>
      <w:r w:rsidRPr="00053DAD">
        <w:rPr>
          <w:bCs/>
        </w:rPr>
        <w:t>Ако ползвате в проекта си текстово и/или мултимедийно съдържание</w:t>
      </w:r>
      <w:r w:rsidR="00B5151B" w:rsidRPr="00053DAD">
        <w:rPr>
          <w:bCs/>
        </w:rPr>
        <w:t xml:space="preserve"> от различни типове</w:t>
      </w:r>
      <w:r w:rsidRPr="00053DAD">
        <w:rPr>
          <w:bCs/>
        </w:rPr>
        <w:t>, представете неговата структура, напр. посредством таксономи</w:t>
      </w:r>
      <w:r w:rsidR="00B5151B" w:rsidRPr="00053DAD">
        <w:rPr>
          <w:bCs/>
        </w:rPr>
        <w:t>я</w:t>
      </w:r>
      <w:r w:rsidRPr="00053DAD">
        <w:rPr>
          <w:bCs/>
        </w:rPr>
        <w:t>, типологи</w:t>
      </w:r>
      <w:r w:rsidR="00B5151B" w:rsidRPr="00053DAD">
        <w:rPr>
          <w:bCs/>
        </w:rPr>
        <w:t>я</w:t>
      </w:r>
      <w:r w:rsidRPr="00053DAD">
        <w:rPr>
          <w:bCs/>
        </w:rPr>
        <w:t>, онтологи</w:t>
      </w:r>
      <w:r w:rsidR="00B5151B" w:rsidRPr="00053DAD">
        <w:rPr>
          <w:bCs/>
        </w:rPr>
        <w:t>я</w:t>
      </w:r>
      <w:r w:rsidRPr="00053DAD">
        <w:rPr>
          <w:bCs/>
        </w:rPr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:rsidR="00E4384C" w:rsidRPr="00053DAD" w:rsidRDefault="00E4384C" w:rsidP="00E4384C">
      <w:pPr>
        <w:ind w:firstLine="709"/>
        <w:jc w:val="both"/>
        <w:rPr>
          <w:bCs/>
        </w:rPr>
      </w:pPr>
      <w:r w:rsidRPr="00053DAD">
        <w:rPr>
          <w:bCs/>
        </w:rPr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:rsidR="00737726" w:rsidRPr="00053DAD" w:rsidRDefault="00911681" w:rsidP="00737726">
      <w:pPr>
        <w:pStyle w:val="Heading1"/>
        <w:rPr>
          <w:rFonts w:ascii="Calibri" w:hAnsi="Calibri"/>
        </w:rPr>
      </w:pPr>
      <w:bookmarkStart w:id="13" w:name="_Дизайн"/>
      <w:bookmarkStart w:id="14" w:name="_Toc96509799"/>
      <w:bookmarkEnd w:id="13"/>
      <w:r w:rsidRPr="00053DAD">
        <w:rPr>
          <w:rFonts w:ascii="Calibri" w:hAnsi="Calibri"/>
        </w:rPr>
        <w:t>Дизайн</w:t>
      </w:r>
      <w:bookmarkEnd w:id="14"/>
    </w:p>
    <w:p w:rsidR="00911681" w:rsidRDefault="002A60CF" w:rsidP="00911681">
      <w:pPr>
        <w:ind w:firstLine="709"/>
        <w:jc w:val="both"/>
        <w:rPr>
          <w:bCs/>
        </w:rPr>
      </w:pPr>
      <w:r w:rsidRPr="00053DAD">
        <w:t xml:space="preserve">Тази секция представя </w:t>
      </w:r>
      <w:r w:rsidR="00911681" w:rsidRPr="00053DAD">
        <w:t xml:space="preserve">дизайна на решението на проблема за проекта ви. </w:t>
      </w:r>
      <w:r w:rsidR="009500FA" w:rsidRPr="00053DAD">
        <w:t>Опишете как</w:t>
      </w:r>
      <w:r w:rsidR="00E4384C" w:rsidRPr="00053DAD">
        <w:t>ва софтуерна платформа сте избрали за</w:t>
      </w:r>
      <w:r w:rsidR="009500FA" w:rsidRPr="00053DAD">
        <w:t xml:space="preserve"> вашето решение </w:t>
      </w:r>
      <w:r w:rsidR="00E4384C" w:rsidRPr="00053DAD">
        <w:t>/напр. .</w:t>
      </w:r>
      <w:r w:rsidR="003E63FC" w:rsidRPr="00053DAD">
        <w:t xml:space="preserve">NET, </w:t>
      </w:r>
      <w:proofErr w:type="spellStart"/>
      <w:r w:rsidR="003E63FC" w:rsidRPr="00053DAD">
        <w:t>java</w:t>
      </w:r>
      <w:proofErr w:type="spellEnd"/>
      <w:r w:rsidR="003E63FC" w:rsidRPr="00053DAD">
        <w:t>/</w:t>
      </w:r>
      <w:r w:rsidR="009500FA" w:rsidRPr="00053DAD">
        <w:rPr>
          <w:bCs/>
        </w:rPr>
        <w:t xml:space="preserve">. </w:t>
      </w:r>
      <w:r w:rsidR="00E4384C" w:rsidRPr="00053DAD">
        <w:rPr>
          <w:bCs/>
        </w:rPr>
        <w:t>Пр</w:t>
      </w:r>
      <w:r w:rsidR="009500FA" w:rsidRPr="00053DAD">
        <w:rPr>
          <w:bCs/>
        </w:rPr>
        <w:t>едстав</w:t>
      </w:r>
      <w:r w:rsidR="00E4384C" w:rsidRPr="00053DAD">
        <w:rPr>
          <w:bCs/>
        </w:rPr>
        <w:t xml:space="preserve">ете схема на софтуерната </w:t>
      </w:r>
      <w:r w:rsidR="009500FA" w:rsidRPr="00053DAD">
        <w:rPr>
          <w:bCs/>
        </w:rPr>
        <w:t>архитектура на решението</w:t>
      </w:r>
      <w:r w:rsidR="00E4384C" w:rsidRPr="00053DAD">
        <w:rPr>
          <w:bCs/>
        </w:rPr>
        <w:t xml:space="preserve"> /по модули и/или слоеве/ с диаграма на разгръщането, както и </w:t>
      </w:r>
      <w:r w:rsidR="00E4384C" w:rsidRPr="00053DAD">
        <w:rPr>
          <w:bCs/>
        </w:rPr>
        <w:lastRenderedPageBreak/>
        <w:t>диаграми на класовете на дизайна</w:t>
      </w:r>
      <w:r w:rsidR="00FE27BC" w:rsidRPr="00053DAD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053DAD">
        <w:rPr>
          <w:bCs/>
        </w:rPr>
        <w:t>Илюстрирайте решението с извадки от генериран сорс код</w:t>
      </w:r>
      <w:r w:rsidR="00911681" w:rsidRPr="00053DAD">
        <w:rPr>
          <w:bCs/>
        </w:rPr>
        <w:t>.</w:t>
      </w:r>
    </w:p>
    <w:p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5" w:name="_Toc96509800"/>
      <w:r w:rsidRPr="002F3C3A">
        <w:rPr>
          <w:rFonts w:ascii="Calibri" w:hAnsi="Calibri"/>
        </w:rPr>
        <w:t>Реализация на структура на приложението (3-layer), Разделение на кода според предназначението му</w:t>
      </w:r>
      <w:bookmarkEnd w:id="15"/>
    </w:p>
    <w:p w:rsidR="002F3C3A" w:rsidRDefault="002F3C3A" w:rsidP="002F3C3A">
      <w:pPr>
        <w:ind w:firstLine="709"/>
        <w:jc w:val="both"/>
      </w:pPr>
      <w:r>
        <w:t>Описание на слоевете, предназначението им, библиотеки и методи включени в съответния слой.</w:t>
      </w:r>
    </w:p>
    <w:p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6" w:name="_Toc96509801"/>
      <w:r w:rsidRPr="002F3C3A">
        <w:rPr>
          <w:rFonts w:ascii="Calibri" w:hAnsi="Calibri"/>
        </w:rPr>
        <w:t>Организация и код на заявките към база от данни</w:t>
      </w:r>
      <w:bookmarkEnd w:id="16"/>
    </w:p>
    <w:p w:rsidR="002F3C3A" w:rsidRDefault="00F23F40" w:rsidP="002F3C3A">
      <w:pPr>
        <w:ind w:firstLine="709"/>
        <w:jc w:val="both"/>
      </w:pPr>
      <w: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:rsidR="00F23F40" w:rsidRDefault="00F23F40" w:rsidP="00F23F40">
      <w:pPr>
        <w:pStyle w:val="Heading2"/>
        <w:ind w:left="578" w:hanging="578"/>
        <w:rPr>
          <w:rFonts w:ascii="Calibri" w:hAnsi="Calibri"/>
        </w:rPr>
      </w:pPr>
      <w:bookmarkStart w:id="17" w:name="_Toc96509802"/>
      <w:r w:rsidRPr="00F23F40">
        <w:rPr>
          <w:rFonts w:ascii="Calibri" w:hAnsi="Calibri"/>
        </w:rPr>
        <w:t xml:space="preserve">Наличие и </w:t>
      </w:r>
      <w:proofErr w:type="spellStart"/>
      <w:r w:rsidRPr="00F23F40">
        <w:rPr>
          <w:rFonts w:ascii="Calibri" w:hAnsi="Calibri"/>
        </w:rPr>
        <w:t>интуитивност</w:t>
      </w:r>
      <w:proofErr w:type="spellEnd"/>
      <w:r w:rsidRPr="00F23F40">
        <w:rPr>
          <w:rFonts w:ascii="Calibri" w:hAnsi="Calibri"/>
        </w:rPr>
        <w:t xml:space="preserve"> на потребителски интерфейс (конзолен, графичен, уеб)</w:t>
      </w:r>
      <w:bookmarkEnd w:id="17"/>
    </w:p>
    <w:p w:rsidR="00F23F40" w:rsidRPr="00F23F40" w:rsidRDefault="00F23F40" w:rsidP="00F23F40">
      <w:pPr>
        <w:ind w:firstLine="709"/>
        <w:jc w:val="both"/>
      </w:pPr>
      <w:r>
        <w:t>Описание на основните функционалности на интерфейса на приложението.</w:t>
      </w:r>
    </w:p>
    <w:p w:rsidR="00872B15" w:rsidRPr="00053DAD" w:rsidRDefault="006F17CF" w:rsidP="002A60CF">
      <w:pPr>
        <w:ind w:firstLine="709"/>
        <w:jc w:val="both"/>
        <w:rPr>
          <w:i/>
        </w:rPr>
      </w:pPr>
      <w:r w:rsidRPr="00053DAD">
        <w:rPr>
          <w:i/>
        </w:rPr>
        <w:t>Забележка: Н</w:t>
      </w:r>
      <w:r w:rsidR="00FE27BC" w:rsidRPr="00053DAD">
        <w:rPr>
          <w:i/>
        </w:rPr>
        <w:t>яма формално изискване на определен брой диаграми от даден вид, за даден брой проектанти.</w:t>
      </w:r>
    </w:p>
    <w:p w:rsidR="009500FA" w:rsidRPr="00053DAD" w:rsidRDefault="009500FA" w:rsidP="009500FA">
      <w:pPr>
        <w:pStyle w:val="Heading1"/>
        <w:rPr>
          <w:rFonts w:ascii="Calibri" w:hAnsi="Calibri"/>
        </w:rPr>
      </w:pPr>
      <w:bookmarkStart w:id="18" w:name="_Тестване"/>
      <w:bookmarkStart w:id="19" w:name="_Toc96509803"/>
      <w:bookmarkEnd w:id="18"/>
      <w:r w:rsidRPr="00053DAD">
        <w:rPr>
          <w:rFonts w:ascii="Calibri" w:hAnsi="Calibri"/>
        </w:rPr>
        <w:t>Тестване</w:t>
      </w:r>
      <w:bookmarkEnd w:id="19"/>
    </w:p>
    <w:p w:rsidR="009500FA" w:rsidRPr="00053DAD" w:rsidRDefault="003E63FC" w:rsidP="00E4384C">
      <w:pPr>
        <w:ind w:firstLine="709"/>
        <w:jc w:val="both"/>
      </w:pPr>
      <w:r w:rsidRPr="00053DAD">
        <w:t xml:space="preserve">Тук се </w:t>
      </w:r>
      <w:r w:rsidR="00E4384C" w:rsidRPr="00053DAD">
        <w:rPr>
          <w:i/>
        </w:rPr>
        <w:t>включват тестовите случаи</w:t>
      </w:r>
      <w:r w:rsidR="00E4384C" w:rsidRPr="00053DAD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053DAD">
        <w:t xml:space="preserve"> какви браузъри, с какви приставки</w:t>
      </w:r>
      <w:r w:rsidR="00E4384C" w:rsidRPr="00053DAD">
        <w:t>, и т.н.</w:t>
      </w:r>
    </w:p>
    <w:p w:rsidR="00A20718" w:rsidRPr="00053DAD" w:rsidRDefault="00A20718" w:rsidP="00A20718">
      <w:pPr>
        <w:pStyle w:val="Heading1"/>
        <w:rPr>
          <w:rFonts w:ascii="Calibri" w:hAnsi="Calibri"/>
        </w:rPr>
      </w:pPr>
      <w:bookmarkStart w:id="20" w:name="_Toc96509804"/>
      <w:r w:rsidRPr="00053DAD">
        <w:rPr>
          <w:rFonts w:ascii="Calibri" w:hAnsi="Calibri"/>
        </w:rPr>
        <w:t xml:space="preserve">Заключение и </w:t>
      </w:r>
      <w:r w:rsidR="00DF38A5" w:rsidRPr="00053DAD">
        <w:rPr>
          <w:rFonts w:ascii="Calibri" w:hAnsi="Calibri"/>
        </w:rPr>
        <w:t>възможно</w:t>
      </w:r>
      <w:r w:rsidRPr="00053DAD">
        <w:rPr>
          <w:rFonts w:ascii="Calibri" w:hAnsi="Calibri"/>
        </w:rPr>
        <w:t xml:space="preserve"> бъдещо развитие</w:t>
      </w:r>
      <w:bookmarkEnd w:id="20"/>
    </w:p>
    <w:p w:rsidR="00A20718" w:rsidRPr="00053DAD" w:rsidRDefault="00310D5E" w:rsidP="00A20718">
      <w:pPr>
        <w:ind w:firstLine="709"/>
        <w:jc w:val="both"/>
      </w:pPr>
      <w:r w:rsidRPr="00053DAD">
        <w:t>В заключение, о</w:t>
      </w:r>
      <w:r w:rsidR="004A2758" w:rsidRPr="00053DAD">
        <w:t>бобщете</w:t>
      </w:r>
      <w:r w:rsidR="00FB03FD" w:rsidRPr="00053DAD">
        <w:t xml:space="preserve"> </w:t>
      </w:r>
      <w:r w:rsidRPr="00053DAD">
        <w:t xml:space="preserve">резултатите от работата ви по проекта, както и предимствата и ограничеността </w:t>
      </w:r>
      <w:r w:rsidR="00FB03FD" w:rsidRPr="00053DAD">
        <w:t xml:space="preserve">на </w:t>
      </w:r>
      <w:r w:rsidRPr="00053DAD">
        <w:t>изпол</w:t>
      </w:r>
      <w:r w:rsidR="00F3770C" w:rsidRPr="00053DAD">
        <w:t>званите технологии</w:t>
      </w:r>
      <w:r w:rsidR="00D87CCC" w:rsidRPr="00053DAD">
        <w:t xml:space="preserve"> </w:t>
      </w:r>
      <w:r w:rsidR="00F3770C" w:rsidRPr="00053DAD">
        <w:t>/</w:t>
      </w:r>
      <w:r w:rsidR="00D87CCC" w:rsidRPr="00053DAD">
        <w:t xml:space="preserve"> </w:t>
      </w:r>
      <w:r w:rsidR="00F3770C" w:rsidRPr="00053DAD">
        <w:t>езици</w:t>
      </w:r>
      <w:r w:rsidR="00D87CCC" w:rsidRPr="00053DAD">
        <w:t xml:space="preserve"> </w:t>
      </w:r>
      <w:r w:rsidR="00F3770C" w:rsidRPr="00053DAD">
        <w:t>/</w:t>
      </w:r>
      <w:r w:rsidR="00D87CCC" w:rsidRPr="00053DAD">
        <w:t xml:space="preserve"> </w:t>
      </w:r>
      <w:r w:rsidR="00F3770C" w:rsidRPr="00053DAD">
        <w:t>методи.</w:t>
      </w:r>
      <w:r w:rsidRPr="00053DAD">
        <w:t xml:space="preserve"> Укажете какви алтернативи могат да се използват и техните предимства и недостатъци. </w:t>
      </w:r>
      <w:r w:rsidR="00C756E5" w:rsidRPr="00053DAD">
        <w:t>Опишете каква е</w:t>
      </w:r>
      <w:r w:rsidR="00FB03FD" w:rsidRPr="00053DAD">
        <w:t xml:space="preserve"> използваемостта </w:t>
      </w:r>
      <w:r w:rsidR="00C756E5" w:rsidRPr="00053DAD">
        <w:t xml:space="preserve">на подобни решения </w:t>
      </w:r>
      <w:r w:rsidR="00B63580" w:rsidRPr="00053DAD">
        <w:t xml:space="preserve">в практиката </w:t>
      </w:r>
      <w:r w:rsidR="00FB03FD" w:rsidRPr="00053DAD">
        <w:t xml:space="preserve">и </w:t>
      </w:r>
      <w:r w:rsidR="00C756E5" w:rsidRPr="00053DAD">
        <w:t xml:space="preserve">какво бихте </w:t>
      </w:r>
      <w:r w:rsidR="00FB03FD" w:rsidRPr="00053DAD">
        <w:t>предл</w:t>
      </w:r>
      <w:r w:rsidR="00C756E5" w:rsidRPr="00053DAD">
        <w:t>ожили като</w:t>
      </w:r>
      <w:r w:rsidR="00FB03FD" w:rsidRPr="00053DAD">
        <w:t xml:space="preserve"> насоки за бъдещо развитие</w:t>
      </w:r>
      <w:r w:rsidR="00C756E5" w:rsidRPr="00053DAD">
        <w:t xml:space="preserve"> на вашето решение.</w:t>
      </w:r>
    </w:p>
    <w:p w:rsidR="00A20718" w:rsidRPr="00053DAD" w:rsidRDefault="00900A3D" w:rsidP="00A20718">
      <w:pPr>
        <w:pStyle w:val="Heading1"/>
        <w:rPr>
          <w:rFonts w:ascii="Calibri" w:hAnsi="Calibri"/>
        </w:rPr>
      </w:pPr>
      <w:bookmarkStart w:id="21" w:name="_Toc96509805"/>
      <w:r w:rsidRPr="00053DAD">
        <w:rPr>
          <w:rFonts w:ascii="Calibri" w:hAnsi="Calibri"/>
        </w:rPr>
        <w:t>Използвани литературни източници</w:t>
      </w:r>
      <w:r w:rsidR="00C756E5" w:rsidRPr="00053DAD">
        <w:rPr>
          <w:rFonts w:ascii="Calibri" w:hAnsi="Calibri"/>
        </w:rPr>
        <w:t xml:space="preserve"> и Уеб сайтове</w:t>
      </w:r>
      <w:bookmarkEnd w:id="21"/>
    </w:p>
    <w:p w:rsidR="00DD60C7" w:rsidRPr="00053DAD" w:rsidRDefault="00DD60C7" w:rsidP="00DD60C7">
      <w:pPr>
        <w:ind w:left="360"/>
      </w:pPr>
      <w:r w:rsidRPr="00053DAD">
        <w:t xml:space="preserve">Използвайте вградената функционалност на Word: </w:t>
      </w:r>
      <w:proofErr w:type="spellStart"/>
      <w:r w:rsidRPr="00053DAD">
        <w:t>References</w:t>
      </w:r>
      <w:proofErr w:type="spellEnd"/>
      <w:r w:rsidRPr="00053DAD">
        <w:t xml:space="preserve"> &gt; </w:t>
      </w:r>
      <w:proofErr w:type="spellStart"/>
      <w:r w:rsidRPr="00053DAD">
        <w:t>Citations</w:t>
      </w:r>
      <w:proofErr w:type="spellEnd"/>
      <w:r w:rsidRPr="00053DAD">
        <w:t xml:space="preserve"> &amp; </w:t>
      </w:r>
      <w:proofErr w:type="spellStart"/>
      <w:r w:rsidRPr="00053DAD">
        <w:t>Bibliography</w:t>
      </w:r>
      <w:proofErr w:type="spellEnd"/>
    </w:p>
    <w:p w:rsidR="00DD60C7" w:rsidRPr="00053DAD" w:rsidRDefault="00DD60C7" w:rsidP="00DD60C7">
      <w:pPr>
        <w:ind w:left="360"/>
        <w:jc w:val="center"/>
      </w:pPr>
    </w:p>
    <w:p w:rsidR="00872B15" w:rsidRPr="00053DAD" w:rsidRDefault="006F17CF" w:rsidP="00872B15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56E5" w:rsidRPr="00053DAD">
        <w:rPr>
          <w:rFonts w:ascii="Calibri" w:hAnsi="Calibri"/>
          <w:sz w:val="22"/>
        </w:rPr>
        <w:t>Уеб сайт на ….</w:t>
      </w:r>
      <w:r w:rsidR="00872B15" w:rsidRPr="00053DAD">
        <w:rPr>
          <w:rFonts w:ascii="Calibri" w:hAnsi="Calibri"/>
          <w:sz w:val="22"/>
        </w:rPr>
        <w:t>.</w:t>
      </w:r>
      <w:r w:rsidR="00CD6E2F" w:rsidRPr="00053DAD">
        <w:rPr>
          <w:rFonts w:ascii="Calibri" w:hAnsi="Calibri"/>
          <w:sz w:val="22"/>
        </w:rPr>
        <w:t>, адрес ….</w:t>
      </w:r>
    </w:p>
    <w:p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:rsidR="00A20718" w:rsidRPr="00053DAD" w:rsidRDefault="00900A3D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</w:t>
      </w:r>
      <w:r w:rsidR="00872B15" w:rsidRPr="00053DAD">
        <w:rPr>
          <w:rFonts w:ascii="Calibri" w:hAnsi="Calibri"/>
          <w:sz w:val="22"/>
        </w:rPr>
        <w:t>к 2</w:t>
      </w:r>
    </w:p>
    <w:p w:rsidR="00A20718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3</w:t>
      </w:r>
    </w:p>
    <w:p w:rsidR="00872B15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4</w:t>
      </w:r>
    </w:p>
    <w:p w:rsidR="00872B15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5</w:t>
      </w:r>
    </w:p>
    <w:p w:rsidR="00C756E5" w:rsidRPr="00053DAD" w:rsidRDefault="00C756E5" w:rsidP="00C756E5">
      <w:pPr>
        <w:pStyle w:val="ListParagraph"/>
        <w:rPr>
          <w:rFonts w:ascii="Calibri" w:hAnsi="Calibri"/>
          <w:sz w:val="22"/>
        </w:rPr>
      </w:pPr>
    </w:p>
    <w:p w:rsidR="00C756E5" w:rsidRPr="00053DAD" w:rsidRDefault="0A1C31B5" w:rsidP="00C756E5">
      <w:pPr>
        <w:pStyle w:val="Heading1"/>
        <w:rPr>
          <w:rFonts w:ascii="Calibri" w:hAnsi="Calibri"/>
        </w:rPr>
      </w:pPr>
      <w:bookmarkStart w:id="22" w:name="_Toc96509806"/>
      <w:r w:rsidRPr="00053DAD">
        <w:rPr>
          <w:rFonts w:ascii="Calibri" w:hAnsi="Calibri"/>
        </w:rPr>
        <w:t>Приложения</w:t>
      </w:r>
      <w:bookmarkEnd w:id="22"/>
    </w:p>
    <w:p w:rsidR="00C756E5" w:rsidRPr="00CA321A" w:rsidRDefault="00C756E5" w:rsidP="00CA321A">
      <w:pPr>
        <w:pStyle w:val="ListParagraph"/>
        <w:ind w:left="90" w:firstLine="630"/>
        <w:rPr>
          <w:rFonts w:ascii="Calibri" w:eastAsia="Times New Roman" w:hAnsi="Calibri"/>
          <w:sz w:val="22"/>
        </w:rPr>
      </w:pPr>
      <w:r w:rsidRPr="00053DAD">
        <w:rPr>
          <w:rFonts w:ascii="Calibri" w:hAnsi="Calibri"/>
          <w:sz w:val="22"/>
        </w:rPr>
        <w:t>При необходимост можете да добавите и допълнителни секции под формата на апендикси.</w:t>
      </w:r>
      <w:r w:rsidR="00FF13C7" w:rsidRPr="00053DAD">
        <w:rPr>
          <w:rFonts w:ascii="Calibri" w:hAnsi="Calibri"/>
          <w:sz w:val="22"/>
        </w:rPr>
        <w:t xml:space="preserve"> Таблица с диаграми, таблици </w:t>
      </w:r>
      <w:r w:rsidR="00FF13C7" w:rsidRPr="00CA321A">
        <w:rPr>
          <w:rFonts w:ascii="Calibri" w:eastAsia="Times New Roman" w:hAnsi="Calibri"/>
          <w:sz w:val="22"/>
        </w:rPr>
        <w:t>и графики</w:t>
      </w:r>
    </w:p>
    <w:p w:rsidR="00C756E5" w:rsidRPr="00CA321A" w:rsidRDefault="00C756E5" w:rsidP="00C756E5">
      <w:pPr>
        <w:pStyle w:val="ListParagraph"/>
        <w:rPr>
          <w:rFonts w:ascii="Calibri" w:eastAsia="Times New Roman" w:hAnsi="Calibri"/>
          <w:sz w:val="22"/>
        </w:rPr>
      </w:pPr>
    </w:p>
    <w:p w:rsidR="00CA321A" w:rsidRDefault="00C756E5" w:rsidP="00CA321A">
      <w:pPr>
        <w:ind w:firstLine="709"/>
        <w:jc w:val="both"/>
        <w:rPr>
          <w:i/>
        </w:rPr>
      </w:pPr>
      <w:r w:rsidRPr="00053DAD">
        <w:rPr>
          <w:i/>
        </w:rPr>
        <w:t>Заб</w:t>
      </w:r>
      <w:r w:rsidR="00CA321A">
        <w:rPr>
          <w:i/>
        </w:rPr>
        <w:t>ележка</w:t>
      </w:r>
      <w:r w:rsidRPr="00053DAD">
        <w:rPr>
          <w:i/>
        </w:rPr>
        <w:t xml:space="preserve">: </w:t>
      </w:r>
    </w:p>
    <w:p w:rsidR="00EE19F7" w:rsidRDefault="00CA321A" w:rsidP="00CA321A">
      <w:pPr>
        <w:numPr>
          <w:ilvl w:val="0"/>
          <w:numId w:val="19"/>
        </w:numPr>
        <w:jc w:val="both"/>
        <w:rPr>
          <w:i/>
        </w:rPr>
      </w:pPr>
      <w:r w:rsidRPr="00CA321A">
        <w:rPr>
          <w:i/>
        </w:rPr>
        <w:t>Д</w:t>
      </w:r>
      <w:r w:rsidR="00C756E5" w:rsidRPr="00CA321A">
        <w:rPr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CA321A">
        <w:rPr>
          <w:i/>
        </w:rPr>
        <w:t>,</w:t>
      </w:r>
      <w:r w:rsidR="00C756E5" w:rsidRPr="00CA321A">
        <w:rPr>
          <w:i/>
        </w:rPr>
        <w:t xml:space="preserve"> в </w:t>
      </w:r>
      <w:r w:rsidR="003E63FC" w:rsidRPr="00CA321A">
        <w:rPr>
          <w:i/>
        </w:rPr>
        <w:t xml:space="preserve">канала на екипа в </w:t>
      </w:r>
      <w:proofErr w:type="spellStart"/>
      <w:r w:rsidR="003E63FC" w:rsidRPr="00CA321A">
        <w:rPr>
          <w:i/>
        </w:rPr>
        <w:t>Teams</w:t>
      </w:r>
      <w:proofErr w:type="spellEnd"/>
      <w:r w:rsidR="00C756E5" w:rsidRPr="00CA321A">
        <w:rPr>
          <w:i/>
        </w:rPr>
        <w:t>.</w:t>
      </w:r>
    </w:p>
    <w:p w:rsidR="00CA321A" w:rsidRPr="00CA321A" w:rsidRDefault="00CA321A" w:rsidP="00CA321A">
      <w:pPr>
        <w:numPr>
          <w:ilvl w:val="0"/>
          <w:numId w:val="19"/>
        </w:numPr>
        <w:jc w:val="both"/>
        <w:rPr>
          <w:i/>
        </w:rPr>
      </w:pPr>
      <w:r>
        <w:rPr>
          <w:i/>
        </w:rPr>
        <w:t xml:space="preserve">Кода на проекта, базата данни и документацията трябва да са налични в </w:t>
      </w:r>
      <w:proofErr w:type="spellStart"/>
      <w:r>
        <w:rPr>
          <w:i/>
        </w:rPr>
        <w:t>репозитори</w:t>
      </w:r>
      <w:proofErr w:type="spellEnd"/>
      <w:r>
        <w:rPr>
          <w:i/>
        </w:rPr>
        <w:t xml:space="preserve"> в </w:t>
      </w:r>
      <w:r>
        <w:rPr>
          <w:i/>
          <w:lang w:val="en-US"/>
        </w:rPr>
        <w:t>GitHub</w:t>
      </w:r>
      <w:r>
        <w:rPr>
          <w:i/>
        </w:rPr>
        <w:t>, което е копие на заданието генерирано в организацията.</w:t>
      </w:r>
    </w:p>
    <w:p w:rsidR="00EE19F7" w:rsidRPr="00053DAD" w:rsidRDefault="00EE19F7">
      <w:pPr>
        <w:spacing w:after="0" w:line="240" w:lineRule="auto"/>
        <w:rPr>
          <w:i/>
        </w:rPr>
      </w:pPr>
      <w:r w:rsidRPr="00053DAD">
        <w:rPr>
          <w:i/>
        </w:rPr>
        <w:br w:type="page"/>
      </w:r>
    </w:p>
    <w:p w:rsidR="00C756E5" w:rsidRPr="00053DAD" w:rsidRDefault="00EE19F7" w:rsidP="00EE19F7">
      <w:pPr>
        <w:pStyle w:val="Heading1"/>
      </w:pPr>
      <w:bookmarkStart w:id="23" w:name="_Toc96509807"/>
      <w:r w:rsidRPr="00053DAD">
        <w:lastRenderedPageBreak/>
        <w:t>Критерии и показатели за оценяване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860" w:rsidRDefault="00163860">
            <w:pPr>
              <w:rPr>
                <w:b/>
              </w:rPr>
            </w:pPr>
            <w:r>
              <w:rPr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163860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860" w:rsidRDefault="00163860">
            <w:r>
              <w:t xml:space="preserve">2. </w:t>
            </w:r>
            <w:hyperlink r:id="rId14" w:anchor="_Цели_и_обхват" w:history="1">
              <w:r>
                <w:rPr>
                  <w:rStyle w:val="Hyperlink"/>
                </w:rPr>
                <w:t>Цели и обхват на софтуерното приложение</w:t>
              </w:r>
            </w:hyperlink>
          </w:p>
          <w:p w:rsidR="00163860" w:rsidRDefault="00163860">
            <w:r>
              <w:t xml:space="preserve">3.1 </w:t>
            </w:r>
            <w:hyperlink r:id="rId15" w:anchor="_Потребителски_изисквания_и" w:history="1">
              <w:r>
                <w:rPr>
                  <w:rStyle w:val="Hyperlink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860" w:rsidRDefault="00163860">
            <w:pPr>
              <w:jc w:val="center"/>
            </w:pPr>
            <w:r>
              <w:t>5</w:t>
            </w:r>
          </w:p>
          <w:p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60" w:rsidRDefault="00163860">
            <w:pPr>
              <w:jc w:val="center"/>
            </w:pPr>
            <w:r>
              <w:t>04.03.2022</w:t>
            </w:r>
          </w:p>
        </w:tc>
      </w:tr>
      <w:tr w:rsidR="00163860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860" w:rsidRDefault="00163860">
            <w:r>
              <w:t xml:space="preserve">3.2 </w:t>
            </w:r>
            <w:hyperlink r:id="rId16" w:anchor="_Примерен_потребителски_интерфейс" w:history="1">
              <w:r>
                <w:rPr>
                  <w:rStyle w:val="Hyperlink"/>
                </w:rPr>
                <w:t>Примерен потребителски интерфейс</w:t>
              </w:r>
            </w:hyperlink>
          </w:p>
          <w:p w:rsidR="00163860" w:rsidRDefault="00163860">
            <w:r>
              <w:t xml:space="preserve">3.3 </w:t>
            </w:r>
            <w:hyperlink r:id="rId17" w:anchor="_Диаграми_на_анализа" w:history="1">
              <w:r>
                <w:rPr>
                  <w:rStyle w:val="Hyperlink"/>
                </w:rPr>
                <w:t>Диаграми на анализа</w:t>
              </w:r>
            </w:hyperlink>
          </w:p>
          <w:p w:rsidR="00163860" w:rsidRDefault="00163860">
            <w:r>
              <w:t xml:space="preserve">3.4 </w:t>
            </w:r>
            <w:hyperlink r:id="rId18" w:anchor="_Модел_на_съдържанието" w:history="1">
              <w:r>
                <w:rPr>
                  <w:rStyle w:val="Hyperlink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860" w:rsidRDefault="00163860">
            <w:pPr>
              <w:jc w:val="center"/>
            </w:pPr>
            <w:r>
              <w:t>5</w:t>
            </w:r>
          </w:p>
          <w:p w:rsidR="00163860" w:rsidRDefault="00163860">
            <w:pPr>
              <w:jc w:val="center"/>
            </w:pPr>
            <w:r>
              <w:t>5</w:t>
            </w:r>
          </w:p>
          <w:p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60" w:rsidRDefault="00163860">
            <w:pPr>
              <w:jc w:val="center"/>
            </w:pPr>
            <w:r>
              <w:t>18.03.2022</w:t>
            </w:r>
          </w:p>
        </w:tc>
      </w:tr>
      <w:tr w:rsidR="00163860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860" w:rsidRDefault="00163860">
            <w:r>
              <w:t xml:space="preserve">4.1 </w:t>
            </w:r>
            <w:hyperlink r:id="rId19" w:anchor="_Дизайн" w:history="1">
              <w:r>
                <w:rPr>
                  <w:rStyle w:val="Hyperlink"/>
                </w:rPr>
                <w:t xml:space="preserve">Реализация на структура на приложението (3-layer),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Разделение на кода според предназначението му.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Допълване  на </w:t>
              </w:r>
              <w:proofErr w:type="spellStart"/>
              <w:r>
                <w:rPr>
                  <w:rStyle w:val="Hyperlink"/>
                </w:rPr>
                <w:t>Class</w:t>
              </w:r>
              <w:proofErr w:type="spellEnd"/>
              <w:r>
                <w:rPr>
                  <w:rStyle w:val="Hyperlink"/>
                </w:rPr>
                <w:t xml:space="preserve"> диаграми/3.3/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860" w:rsidRDefault="00163860">
            <w:pPr>
              <w:jc w:val="center"/>
            </w:pPr>
            <w:r>
              <w:t>10</w:t>
            </w:r>
          </w:p>
          <w:p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60" w:rsidRDefault="00163860">
            <w:pPr>
              <w:jc w:val="center"/>
            </w:pPr>
            <w:r>
              <w:t>16.04.2022</w:t>
            </w:r>
          </w:p>
        </w:tc>
      </w:tr>
      <w:tr w:rsidR="00163860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860" w:rsidRDefault="00163860">
            <w:r>
              <w:t xml:space="preserve">4.2 </w:t>
            </w:r>
            <w:hyperlink r:id="rId20" w:anchor="_Дизайн" w:history="1">
              <w:r>
                <w:rPr>
                  <w:rStyle w:val="Hyperlink"/>
                </w:rPr>
                <w:t>Организация и код на заявките към база от данни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60" w:rsidRDefault="00163860">
            <w:pPr>
              <w:jc w:val="center"/>
            </w:pPr>
            <w:r>
              <w:t>30.04.2022</w:t>
            </w:r>
          </w:p>
        </w:tc>
      </w:tr>
      <w:tr w:rsidR="00163860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860" w:rsidRDefault="00163860">
            <w:r>
              <w:t xml:space="preserve">4.3 </w:t>
            </w:r>
            <w:hyperlink r:id="rId21" w:anchor="_Дизайн" w:history="1">
              <w:r>
                <w:rPr>
                  <w:rStyle w:val="Hyperlink"/>
                </w:rPr>
                <w:t xml:space="preserve">Наличие и </w:t>
              </w:r>
              <w:proofErr w:type="spellStart"/>
              <w:r>
                <w:rPr>
                  <w:rStyle w:val="Hyperlink"/>
                </w:rPr>
                <w:t>интуитивност</w:t>
              </w:r>
              <w:proofErr w:type="spellEnd"/>
              <w:r>
                <w:rPr>
                  <w:rStyle w:val="Hyperlink"/>
                </w:rPr>
                <w:t xml:space="preserve"> на потребителски интерфейс (конзолен, графичен, уеб)</w:t>
              </w:r>
            </w:hyperlink>
            <w: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60" w:rsidRDefault="00163860">
            <w:pPr>
              <w:jc w:val="center"/>
            </w:pPr>
            <w:r>
              <w:t>31.05.2022</w:t>
            </w:r>
          </w:p>
        </w:tc>
      </w:tr>
      <w:tr w:rsidR="00163860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860" w:rsidRDefault="00163860">
            <w:r>
              <w:t xml:space="preserve">5. </w:t>
            </w:r>
            <w:hyperlink r:id="rId22" w:anchor="_Тестване" w:history="1">
              <w:r>
                <w:rPr>
                  <w:rStyle w:val="Hyperlink"/>
                </w:rPr>
                <w:t>Наличие и организация на автоматизирани тестове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60" w:rsidRDefault="00163860">
            <w:pPr>
              <w:jc w:val="center"/>
            </w:pPr>
            <w:r>
              <w:t>15.06.2022</w:t>
            </w:r>
          </w:p>
        </w:tc>
      </w:tr>
      <w:tr w:rsidR="00163860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860" w:rsidRDefault="00163860">
            <w:r>
              <w:t>6. Организация на проекта в система за контрол на изходния код и употреба на добри практики (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,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reviews</w:t>
            </w:r>
            <w:proofErr w:type="spellEnd"/>
            <w:r>
              <w:t xml:space="preserve">, </w:t>
            </w:r>
            <w:proofErr w:type="spellStart"/>
            <w:r>
              <w:t>branching</w:t>
            </w:r>
            <w:proofErr w:type="spellEnd"/>
            <w:r>
              <w:t xml:space="preserve"> </w:t>
            </w:r>
            <w:proofErr w:type="spellStart"/>
            <w:r>
              <w:t>strategy</w:t>
            </w:r>
            <w:proofErr w:type="spellEnd"/>
            <w: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60" w:rsidRDefault="00163860">
            <w:pPr>
              <w:jc w:val="center"/>
            </w:pPr>
            <w:r>
              <w:t>25.06.2022</w:t>
            </w:r>
          </w:p>
        </w:tc>
      </w:tr>
      <w:tr w:rsidR="00163860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860" w:rsidRDefault="00163860">
            <w:r>
              <w:t xml:space="preserve">1. </w:t>
            </w:r>
            <w:hyperlink r:id="rId23" w:anchor="_Въведение" w:history="1">
              <w:r>
                <w:rPr>
                  <w:rStyle w:val="Hyperlink"/>
                </w:rPr>
                <w:t>Въведение. Ниво на завършеност на проекта</w:t>
              </w:r>
            </w:hyperlink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60" w:rsidRDefault="00163860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60" w:rsidRDefault="00163860">
            <w:r>
              <w:t>30.06.2022</w:t>
            </w:r>
          </w:p>
        </w:tc>
      </w:tr>
      <w:tr w:rsidR="00163860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860" w:rsidRDefault="00163860">
            <w:r>
              <w:t xml:space="preserve">Документация на проекта (XML </w:t>
            </w:r>
            <w:proofErr w:type="spellStart"/>
            <w:r>
              <w:t>comments</w:t>
            </w:r>
            <w:proofErr w:type="spellEnd"/>
            <w:r>
              <w:t xml:space="preserve">, </w:t>
            </w:r>
            <w:proofErr w:type="spellStart"/>
            <w:r>
              <w:t>wiki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60" w:rsidRDefault="00163860">
            <w:pPr>
              <w:jc w:val="center"/>
            </w:pPr>
            <w:r>
              <w:t>текущо</w:t>
            </w:r>
          </w:p>
        </w:tc>
      </w:tr>
      <w:tr w:rsidR="00163860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60" w:rsidRDefault="0016386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60" w:rsidRDefault="00163860">
            <w:pPr>
              <w:jc w:val="center"/>
            </w:pPr>
            <w:r>
              <w:t>30.06.2022</w:t>
            </w:r>
          </w:p>
        </w:tc>
      </w:tr>
      <w:tr w:rsidR="00163860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860" w:rsidRDefault="00163860">
            <w:pPr>
              <w:jc w:val="center"/>
            </w:pPr>
            <w: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60" w:rsidRDefault="00163860">
            <w:pPr>
              <w:jc w:val="center"/>
            </w:pPr>
            <w:r>
              <w:t>Финал на първа фаза</w:t>
            </w:r>
          </w:p>
        </w:tc>
      </w:tr>
    </w:tbl>
    <w:p w:rsidR="00EE19F7" w:rsidRPr="00053DAD" w:rsidRDefault="00EE19F7" w:rsidP="00EE19F7">
      <w:pPr>
        <w:rPr>
          <w:rFonts w:eastAsia="Calibri"/>
        </w:rPr>
      </w:pPr>
    </w:p>
    <w:sectPr w:rsidR="00EE19F7" w:rsidRPr="00053DAD" w:rsidSect="003E63FC"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65B" w:rsidRDefault="0076165B" w:rsidP="00782043">
      <w:pPr>
        <w:spacing w:after="0" w:line="240" w:lineRule="auto"/>
      </w:pPr>
      <w:r>
        <w:separator/>
      </w:r>
    </w:p>
  </w:endnote>
  <w:endnote w:type="continuationSeparator" w:id="0">
    <w:p w:rsidR="0076165B" w:rsidRDefault="0076165B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65B" w:rsidRDefault="0076165B" w:rsidP="00782043">
      <w:pPr>
        <w:spacing w:after="0" w:line="240" w:lineRule="auto"/>
      </w:pPr>
      <w:r>
        <w:separator/>
      </w:r>
    </w:p>
  </w:footnote>
  <w:footnote w:type="continuationSeparator" w:id="0">
    <w:p w:rsidR="0076165B" w:rsidRDefault="0076165B" w:rsidP="00782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9"/>
  </w:num>
  <w:num w:numId="5">
    <w:abstractNumId w:val="2"/>
  </w:num>
  <w:num w:numId="6">
    <w:abstractNumId w:val="13"/>
  </w:num>
  <w:num w:numId="7">
    <w:abstractNumId w:val="0"/>
  </w:num>
  <w:num w:numId="8">
    <w:abstractNumId w:val="8"/>
  </w:num>
  <w:num w:numId="9">
    <w:abstractNumId w:val="14"/>
  </w:num>
  <w:num w:numId="10">
    <w:abstractNumId w:val="17"/>
  </w:num>
  <w:num w:numId="11">
    <w:abstractNumId w:val="11"/>
  </w:num>
  <w:num w:numId="12">
    <w:abstractNumId w:val="16"/>
  </w:num>
  <w:num w:numId="13">
    <w:abstractNumId w:val="6"/>
  </w:num>
  <w:num w:numId="14">
    <w:abstractNumId w:val="3"/>
  </w:num>
  <w:num w:numId="15">
    <w:abstractNumId w:val="7"/>
  </w:num>
  <w:num w:numId="16">
    <w:abstractNumId w:val="4"/>
  </w:num>
  <w:num w:numId="17">
    <w:abstractNumId w:val="5"/>
  </w:num>
  <w:num w:numId="18">
    <w:abstractNumId w:val="15"/>
  </w:num>
  <w:num w:numId="19">
    <w:abstractNumId w:val="12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557"/>
    <w:rsid w:val="00015F80"/>
    <w:rsid w:val="00037E28"/>
    <w:rsid w:val="00053DAD"/>
    <w:rsid w:val="00072E82"/>
    <w:rsid w:val="00085380"/>
    <w:rsid w:val="000A7BD0"/>
    <w:rsid w:val="000B217D"/>
    <w:rsid w:val="000F00FE"/>
    <w:rsid w:val="001521BE"/>
    <w:rsid w:val="00163860"/>
    <w:rsid w:val="0018249E"/>
    <w:rsid w:val="00184403"/>
    <w:rsid w:val="001B1AA8"/>
    <w:rsid w:val="001E2B7F"/>
    <w:rsid w:val="001F113B"/>
    <w:rsid w:val="00200F19"/>
    <w:rsid w:val="00253B04"/>
    <w:rsid w:val="00282633"/>
    <w:rsid w:val="0029537D"/>
    <w:rsid w:val="002A37A5"/>
    <w:rsid w:val="002A60CF"/>
    <w:rsid w:val="002B0DE1"/>
    <w:rsid w:val="002B5AF5"/>
    <w:rsid w:val="002C0550"/>
    <w:rsid w:val="002C2F14"/>
    <w:rsid w:val="002F3C3A"/>
    <w:rsid w:val="003020D4"/>
    <w:rsid w:val="00310D5E"/>
    <w:rsid w:val="00347C52"/>
    <w:rsid w:val="00347FAF"/>
    <w:rsid w:val="00353A23"/>
    <w:rsid w:val="003854B7"/>
    <w:rsid w:val="003B7DDD"/>
    <w:rsid w:val="003E63FC"/>
    <w:rsid w:val="004667D0"/>
    <w:rsid w:val="004A2758"/>
    <w:rsid w:val="004A736F"/>
    <w:rsid w:val="004E3E29"/>
    <w:rsid w:val="004F38E0"/>
    <w:rsid w:val="004F42AF"/>
    <w:rsid w:val="00507D08"/>
    <w:rsid w:val="00511A67"/>
    <w:rsid w:val="00523631"/>
    <w:rsid w:val="0055040B"/>
    <w:rsid w:val="005567FF"/>
    <w:rsid w:val="00562512"/>
    <w:rsid w:val="005728E7"/>
    <w:rsid w:val="005A3048"/>
    <w:rsid w:val="005A3115"/>
    <w:rsid w:val="00603E2C"/>
    <w:rsid w:val="00610C5F"/>
    <w:rsid w:val="0064733D"/>
    <w:rsid w:val="00660889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53217"/>
    <w:rsid w:val="007614BC"/>
    <w:rsid w:val="0076165B"/>
    <w:rsid w:val="00766FD3"/>
    <w:rsid w:val="00774FA5"/>
    <w:rsid w:val="00782043"/>
    <w:rsid w:val="007E1755"/>
    <w:rsid w:val="008048BF"/>
    <w:rsid w:val="00833594"/>
    <w:rsid w:val="008340F8"/>
    <w:rsid w:val="00835CDA"/>
    <w:rsid w:val="00852E8D"/>
    <w:rsid w:val="00872B15"/>
    <w:rsid w:val="008818BA"/>
    <w:rsid w:val="008A276F"/>
    <w:rsid w:val="008B28D9"/>
    <w:rsid w:val="008D0C36"/>
    <w:rsid w:val="00900A3D"/>
    <w:rsid w:val="00911681"/>
    <w:rsid w:val="00925D50"/>
    <w:rsid w:val="009500FA"/>
    <w:rsid w:val="00971CF8"/>
    <w:rsid w:val="0099075C"/>
    <w:rsid w:val="009C2908"/>
    <w:rsid w:val="009F37B9"/>
    <w:rsid w:val="00A20718"/>
    <w:rsid w:val="00AB343A"/>
    <w:rsid w:val="00AC6696"/>
    <w:rsid w:val="00B07D6E"/>
    <w:rsid w:val="00B22296"/>
    <w:rsid w:val="00B31B36"/>
    <w:rsid w:val="00B36E42"/>
    <w:rsid w:val="00B5151B"/>
    <w:rsid w:val="00B63580"/>
    <w:rsid w:val="00B73EC5"/>
    <w:rsid w:val="00B90CB8"/>
    <w:rsid w:val="00BD40B8"/>
    <w:rsid w:val="00BE4B71"/>
    <w:rsid w:val="00C05416"/>
    <w:rsid w:val="00C07A1F"/>
    <w:rsid w:val="00C32A97"/>
    <w:rsid w:val="00C32BCD"/>
    <w:rsid w:val="00C4185C"/>
    <w:rsid w:val="00C7192E"/>
    <w:rsid w:val="00C73ACB"/>
    <w:rsid w:val="00C756E5"/>
    <w:rsid w:val="00C94E83"/>
    <w:rsid w:val="00CA321A"/>
    <w:rsid w:val="00CA6B23"/>
    <w:rsid w:val="00CB37B9"/>
    <w:rsid w:val="00CB44F0"/>
    <w:rsid w:val="00CD6709"/>
    <w:rsid w:val="00CD6E2F"/>
    <w:rsid w:val="00D21329"/>
    <w:rsid w:val="00D27557"/>
    <w:rsid w:val="00D44272"/>
    <w:rsid w:val="00D51CDE"/>
    <w:rsid w:val="00D61573"/>
    <w:rsid w:val="00D63EE6"/>
    <w:rsid w:val="00D65547"/>
    <w:rsid w:val="00D87CCC"/>
    <w:rsid w:val="00DA5BAD"/>
    <w:rsid w:val="00DC69AC"/>
    <w:rsid w:val="00DD60C7"/>
    <w:rsid w:val="00DF38A5"/>
    <w:rsid w:val="00DF659E"/>
    <w:rsid w:val="00E03DDF"/>
    <w:rsid w:val="00E220D4"/>
    <w:rsid w:val="00E3171F"/>
    <w:rsid w:val="00E4384C"/>
    <w:rsid w:val="00E87220"/>
    <w:rsid w:val="00EC1CD4"/>
    <w:rsid w:val="00EE19F7"/>
    <w:rsid w:val="00EE5B58"/>
    <w:rsid w:val="00F005AD"/>
    <w:rsid w:val="00F23F40"/>
    <w:rsid w:val="00F3770C"/>
    <w:rsid w:val="00F730B3"/>
    <w:rsid w:val="00F778FF"/>
    <w:rsid w:val="00F84550"/>
    <w:rsid w:val="00F93AD1"/>
    <w:rsid w:val="00FB03FD"/>
    <w:rsid w:val="00FE27BC"/>
    <w:rsid w:val="00FF13C7"/>
    <w:rsid w:val="00FF7B8C"/>
    <w:rsid w:val="0A1C31B5"/>
    <w:rsid w:val="14251C2B"/>
    <w:rsid w:val="552D74B2"/>
    <w:rsid w:val="65DA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08A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971CF8"/>
  </w:style>
  <w:style w:type="character" w:customStyle="1" w:styleId="eop">
    <w:name w:val="eop"/>
    <w:basedOn w:val="DefaultParagraphFont"/>
    <w:rsid w:val="00971C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A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AD1"/>
    <w:rPr>
      <w:rFonts w:ascii="Consolas" w:hAnsi="Consolas"/>
      <w:lang w:val="bg-BG" w:eastAsia="bg-BG"/>
    </w:rPr>
  </w:style>
  <w:style w:type="character" w:customStyle="1" w:styleId="superscript">
    <w:name w:val="superscript"/>
    <w:basedOn w:val="DefaultParagraphFont"/>
    <w:rsid w:val="00C94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TKarchev19\Downloads\&#1064;&#1072;&#1073;&#1083;&#1086;&#1085;%20&#1085;&#1072;%20&#1076;&#1086;&#1082;&#1091;&#1084;&#1077;&#1085;&#1090;&#1072;&#1094;&#1080;&#1103;%20&#1059;&#1055;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e2c7cf-ce1e-48ea-a8a6-9e61056004ec" xsi:nil="true"/>
    <lcf76f155ced4ddcb4097134ff3c332f xmlns="ed842582-1cbd-44c4-8918-7b1de14440a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27D0B751394FA07DB875F5C08C76" ma:contentTypeVersion="12" ma:contentTypeDescription="Create a new document." ma:contentTypeScope="" ma:versionID="2399f64ea3faf44ff5c0668917941a38">
  <xsd:schema xmlns:xsd="http://www.w3.org/2001/XMLSchema" xmlns:xs="http://www.w3.org/2001/XMLSchema" xmlns:p="http://schemas.microsoft.com/office/2006/metadata/properties" xmlns:ns2="ed842582-1cbd-44c4-8918-7b1de14440a1" xmlns:ns3="32e2c7cf-ce1e-48ea-a8a6-9e61056004ec" targetNamespace="http://schemas.microsoft.com/office/2006/metadata/properties" ma:root="true" ma:fieldsID="c8ac58484ad178124b8750ea259a40ff" ns2:_="" ns3:_="">
    <xsd:import namespace="ed842582-1cbd-44c4-8918-7b1de14440a1"/>
    <xsd:import namespace="32e2c7cf-ce1e-48ea-a8a6-9e6105600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2582-1cbd-44c4-8918-7b1de1444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2c7cf-ce1e-48ea-a8a6-9e61056004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54cac2a-bb42-4d80-a793-4f5ab6f42849}" ma:internalName="TaxCatchAll" ma:showField="CatchAllData" ma:web="32e2c7cf-ce1e-48ea-a8a6-9e61056004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D5064-F138-46FA-9FCB-6F14EDC7D09C}">
  <ds:schemaRefs>
    <ds:schemaRef ds:uri="http://schemas.microsoft.com/office/2006/metadata/properties"/>
    <ds:schemaRef ds:uri="http://schemas.microsoft.com/office/infopath/2007/PartnerControls"/>
    <ds:schemaRef ds:uri="32e2c7cf-ce1e-48ea-a8a6-9e61056004ec"/>
    <ds:schemaRef ds:uri="ed842582-1cbd-44c4-8918-7b1de14440a1"/>
  </ds:schemaRefs>
</ds:datastoreItem>
</file>

<file path=customXml/itemProps2.xml><?xml version="1.0" encoding="utf-8"?>
<ds:datastoreItem xmlns:ds="http://schemas.openxmlformats.org/officeDocument/2006/customXml" ds:itemID="{4B4AB65E-DE39-4861-8A75-44B5AF8B1B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C2E0A4-0D9C-4C77-B8F0-85C8659DA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42582-1cbd-44c4-8918-7b1de14440a1"/>
    <ds:schemaRef ds:uri="32e2c7cf-ce1e-48ea-a8a6-9e6105600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1C3AB2-E562-4DB6-8539-004A2367C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на документация УП2.dotx</Template>
  <TotalTime>0</TotalTime>
  <Pages>1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2022-12-07T13:01:00Z</dcterms:created>
  <dcterms:modified xsi:type="dcterms:W3CDTF">2023-02-28T13:32:00Z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0x010100608D27D0B751394FA07DB875F5C08C76</vt:lpwstr>
  </property>
</Properties>
</file>